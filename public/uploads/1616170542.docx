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A12" w:rsidRDefault="00BB5A12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93"/>
        <w:gridCol w:w="8021"/>
      </w:tblGrid>
      <w:tr w:rsidR="001F1910" w:rsidTr="5EA0398A">
        <w:tc>
          <w:tcPr>
            <w:tcW w:w="1908" w:type="dxa"/>
          </w:tcPr>
          <w:p w:rsidR="001F1910" w:rsidRDefault="00893CA1" w:rsidP="00330797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474" cy="723568"/>
                  <wp:effectExtent l="0" t="0" r="0" b="0"/>
                  <wp:docPr id="1" name="Picture 1" descr="AIU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83" cy="733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</w:tcPr>
          <w:p w:rsidR="00A35A94" w:rsidRDefault="00A35A94" w:rsidP="001F1910">
            <w:pPr>
              <w:rPr>
                <w:b/>
                <w:bCs/>
                <w:sz w:val="20"/>
                <w:szCs w:val="20"/>
              </w:rPr>
            </w:pPr>
          </w:p>
          <w:p w:rsidR="001F1910" w:rsidRPr="00A35A94" w:rsidRDefault="001F1910" w:rsidP="00B01FFF">
            <w:pPr>
              <w:jc w:val="center"/>
              <w:rPr>
                <w:b/>
                <w:bCs/>
                <w:sz w:val="32"/>
                <w:szCs w:val="32"/>
              </w:rPr>
            </w:pPr>
            <w:r w:rsidRPr="00A35A94">
              <w:rPr>
                <w:b/>
                <w:bCs/>
                <w:sz w:val="32"/>
                <w:szCs w:val="32"/>
              </w:rPr>
              <w:t>American International University Bangladesh</w:t>
            </w:r>
          </w:p>
          <w:p w:rsidR="001F1910" w:rsidRPr="00A35A94" w:rsidRDefault="00A35A94" w:rsidP="00B01F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Department of </w:t>
            </w:r>
            <w:r w:rsidR="001F1910" w:rsidRPr="00A35A94">
              <w:rPr>
                <w:b/>
                <w:bCs/>
                <w:sz w:val="32"/>
                <w:szCs w:val="32"/>
              </w:rPr>
              <w:t>Computer Science</w:t>
            </w:r>
          </w:p>
        </w:tc>
      </w:tr>
    </w:tbl>
    <w:p w:rsidR="000866E8" w:rsidRPr="00A35A94" w:rsidRDefault="007047DC" w:rsidP="00BB5A12">
      <w:pPr>
        <w:pStyle w:val="ThesisBody"/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</w:t>
      </w:r>
      <w:r w:rsidR="000866E8">
        <w:rPr>
          <w:b/>
          <w:bCs/>
          <w:sz w:val="28"/>
          <w:szCs w:val="28"/>
        </w:rPr>
        <w:t xml:space="preserve"> of Science in Computer Science </w:t>
      </w:r>
    </w:p>
    <w:p w:rsidR="00BB5A12" w:rsidRPr="00BB5A12" w:rsidRDefault="005A1381" w:rsidP="00BB5A12">
      <w:pPr>
        <w:pStyle w:val="ThesisBody"/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Software </w:t>
      </w:r>
      <w:r w:rsidR="007047DC">
        <w:rPr>
          <w:b/>
          <w:bCs/>
          <w:sz w:val="28"/>
          <w:szCs w:val="28"/>
          <w:u w:val="single"/>
        </w:rPr>
        <w:t>Project</w:t>
      </w:r>
      <w:r>
        <w:rPr>
          <w:b/>
          <w:bCs/>
          <w:sz w:val="28"/>
          <w:szCs w:val="28"/>
          <w:u w:val="single"/>
        </w:rPr>
        <w:t>I &amp; II</w:t>
      </w:r>
      <w:r w:rsidR="00916307">
        <w:rPr>
          <w:b/>
          <w:bCs/>
          <w:sz w:val="28"/>
          <w:szCs w:val="28"/>
          <w:u w:val="single"/>
        </w:rPr>
        <w:t xml:space="preserve"> and </w:t>
      </w:r>
      <w:r w:rsidR="007141E5">
        <w:rPr>
          <w:b/>
          <w:bCs/>
          <w:sz w:val="28"/>
          <w:szCs w:val="28"/>
          <w:u w:val="single"/>
        </w:rPr>
        <w:t>Thesis</w:t>
      </w:r>
      <w:r w:rsidR="007C010F">
        <w:rPr>
          <w:b/>
          <w:bCs/>
          <w:sz w:val="28"/>
          <w:szCs w:val="28"/>
          <w:u w:val="single"/>
        </w:rPr>
        <w:t>Performance Evaluation</w:t>
      </w:r>
      <w:r w:rsidR="00BB5A12"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72"/>
        <w:gridCol w:w="1195"/>
        <w:gridCol w:w="908"/>
        <w:gridCol w:w="836"/>
        <w:gridCol w:w="865"/>
        <w:gridCol w:w="746"/>
        <w:gridCol w:w="3396"/>
      </w:tblGrid>
      <w:tr w:rsidR="00B30500" w:rsidTr="007F7BBF">
        <w:trPr>
          <w:trHeight w:val="555"/>
        </w:trPr>
        <w:tc>
          <w:tcPr>
            <w:tcW w:w="2394" w:type="dxa"/>
            <w:vAlign w:val="center"/>
          </w:tcPr>
          <w:p w:rsidR="00655000" w:rsidRDefault="00655000" w:rsidP="005A1381">
            <w:r>
              <w:t>Title:</w:t>
            </w:r>
          </w:p>
        </w:tc>
        <w:tc>
          <w:tcPr>
            <w:tcW w:w="7524" w:type="dxa"/>
            <w:gridSpan w:val="6"/>
            <w:vAlign w:val="center"/>
          </w:tcPr>
          <w:p w:rsidR="00655000" w:rsidRPr="00761774" w:rsidRDefault="0046767F" w:rsidP="005A1381">
            <w:r>
              <w:t>Virtual Health Manager</w:t>
            </w:r>
          </w:p>
        </w:tc>
      </w:tr>
      <w:tr w:rsidR="00B30500" w:rsidTr="007F7BBF">
        <w:trPr>
          <w:trHeight w:val="350"/>
        </w:trPr>
        <w:tc>
          <w:tcPr>
            <w:tcW w:w="2394" w:type="dxa"/>
            <w:vAlign w:val="center"/>
          </w:tcPr>
          <w:p w:rsidR="00655000" w:rsidRDefault="00655000" w:rsidP="005A1381">
            <w:r>
              <w:t>Supervisor Name:</w:t>
            </w:r>
          </w:p>
        </w:tc>
        <w:tc>
          <w:tcPr>
            <w:tcW w:w="7524" w:type="dxa"/>
            <w:gridSpan w:val="6"/>
            <w:vAlign w:val="center"/>
          </w:tcPr>
          <w:p w:rsidR="00655000" w:rsidRDefault="00FB29BD" w:rsidP="005A1381">
            <w:r>
              <w:t>Abhijit Bhowmik</w:t>
            </w:r>
          </w:p>
        </w:tc>
      </w:tr>
      <w:tr w:rsidR="00B30500" w:rsidRPr="005A1381" w:rsidTr="007F7BBF">
        <w:trPr>
          <w:trHeight w:val="170"/>
        </w:trPr>
        <w:tc>
          <w:tcPr>
            <w:tcW w:w="2394" w:type="dxa"/>
            <w:vAlign w:val="center"/>
          </w:tcPr>
          <w:p w:rsidR="00812DAC" w:rsidRPr="005A1381" w:rsidRDefault="00812DAC" w:rsidP="007715A2">
            <w:pPr>
              <w:spacing w:before="120" w:after="120"/>
              <w:jc w:val="center"/>
            </w:pPr>
            <w:r w:rsidRPr="005A1381">
              <w:rPr>
                <w:rFonts w:ascii="Wingdings" w:eastAsia="Wingdings" w:hAnsi="Wingdings" w:cs="Wingdings"/>
              </w:rPr>
              <w:t></w:t>
            </w:r>
            <w:r w:rsidRPr="005A1381">
              <w:t xml:space="preserve">   Software Project </w:t>
            </w:r>
            <w:r>
              <w:t>I</w:t>
            </w:r>
          </w:p>
        </w:tc>
        <w:tc>
          <w:tcPr>
            <w:tcW w:w="2454" w:type="dxa"/>
            <w:gridSpan w:val="2"/>
            <w:vAlign w:val="center"/>
          </w:tcPr>
          <w:p w:rsidR="00812DAC" w:rsidRPr="005A1381" w:rsidRDefault="00812DAC" w:rsidP="0046767F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 w:rsidRPr="0046767F">
              <w:rPr>
                <w:rFonts w:ascii="Wingdings" w:eastAsia="Wingdings" w:hAnsi="Wingdings" w:cs="Wingdings"/>
              </w:rPr>
              <w:t></w:t>
            </w:r>
            <w:r w:rsidRPr="005A1381">
              <w:t xml:space="preserve">  Software Project </w:t>
            </w:r>
            <w:r>
              <w:t>II</w:t>
            </w:r>
          </w:p>
        </w:tc>
        <w:tc>
          <w:tcPr>
            <w:tcW w:w="1795" w:type="dxa"/>
            <w:gridSpan w:val="2"/>
            <w:vAlign w:val="center"/>
          </w:tcPr>
          <w:p w:rsidR="00812DAC" w:rsidRPr="005A1381" w:rsidRDefault="00D116C8" w:rsidP="00D116C8">
            <w:pPr>
              <w:spacing w:before="120" w:after="120"/>
            </w:pPr>
            <w:r w:rsidRPr="005A1381">
              <w:rPr>
                <w:rFonts w:ascii="Wingdings" w:eastAsia="Wingdings" w:hAnsi="Wingdings" w:cs="Wingdings"/>
              </w:rPr>
              <w:t></w:t>
            </w:r>
            <w:r w:rsidR="00812DAC">
              <w:t>Thesis</w:t>
            </w:r>
          </w:p>
        </w:tc>
        <w:tc>
          <w:tcPr>
            <w:tcW w:w="3275" w:type="dxa"/>
            <w:gridSpan w:val="2"/>
            <w:vAlign w:val="center"/>
          </w:tcPr>
          <w:p w:rsidR="00812DAC" w:rsidRPr="005A1381" w:rsidRDefault="00812DAC" w:rsidP="00FB29BD">
            <w:pPr>
              <w:spacing w:before="120" w:after="120"/>
            </w:pPr>
            <w:r w:rsidRPr="005A1381">
              <w:t>Date of Defence:</w:t>
            </w:r>
            <w:r w:rsidR="00FB29BD">
              <w:t>3</w:t>
            </w:r>
            <w:r w:rsidR="003B664B" w:rsidRPr="003B664B">
              <w:rPr>
                <w:vertAlign w:val="superscript"/>
              </w:rPr>
              <w:t>th</w:t>
            </w:r>
            <w:r w:rsidR="00FB29BD">
              <w:t>Jan</w:t>
            </w:r>
            <w:r w:rsidR="003B664B">
              <w:t>, 202</w:t>
            </w:r>
            <w:r w:rsidR="00FB29BD">
              <w:t>1</w:t>
            </w:r>
          </w:p>
        </w:tc>
      </w:tr>
      <w:tr w:rsidR="00B30500" w:rsidTr="00993B9D">
        <w:trPr>
          <w:trHeight w:val="440"/>
        </w:trPr>
        <w:tc>
          <w:tcPr>
            <w:tcW w:w="3708" w:type="dxa"/>
            <w:gridSpan w:val="2"/>
            <w:vAlign w:val="center"/>
          </w:tcPr>
          <w:p w:rsidR="00993B9D" w:rsidRDefault="00993B9D" w:rsidP="006700C7">
            <w:pPr>
              <w:spacing w:before="120" w:after="120"/>
              <w:jc w:val="center"/>
            </w:pPr>
            <w:r>
              <w:t>Student Name</w:t>
            </w:r>
          </w:p>
        </w:tc>
        <w:tc>
          <w:tcPr>
            <w:tcW w:w="2070" w:type="dxa"/>
            <w:gridSpan w:val="2"/>
            <w:vAlign w:val="center"/>
          </w:tcPr>
          <w:p w:rsidR="00993B9D" w:rsidRDefault="00993B9D" w:rsidP="006700C7">
            <w:pPr>
              <w:spacing w:before="120" w:after="120"/>
              <w:jc w:val="center"/>
            </w:pPr>
            <w:r>
              <w:t>Student ID</w:t>
            </w:r>
          </w:p>
        </w:tc>
        <w:tc>
          <w:tcPr>
            <w:tcW w:w="1710" w:type="dxa"/>
            <w:gridSpan w:val="2"/>
            <w:vAlign w:val="center"/>
          </w:tcPr>
          <w:p w:rsidR="00993B9D" w:rsidRPr="00993B9D" w:rsidRDefault="00993B9D" w:rsidP="00993B9D">
            <w:pPr>
              <w:jc w:val="center"/>
              <w:rPr>
                <w:lang w:val="en-US" w:eastAsia="en-US"/>
              </w:rPr>
            </w:pPr>
            <w:r>
              <w:rPr>
                <w:rStyle w:val="fontstyle01"/>
              </w:rPr>
              <w:t>Contribution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%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(Total 100%)</w:t>
            </w:r>
          </w:p>
        </w:tc>
        <w:tc>
          <w:tcPr>
            <w:tcW w:w="2430" w:type="dxa"/>
            <w:vAlign w:val="center"/>
          </w:tcPr>
          <w:p w:rsidR="00993B9D" w:rsidRPr="00993B9D" w:rsidRDefault="00993B9D" w:rsidP="00993B9D">
            <w:pPr>
              <w:jc w:val="center"/>
              <w:rPr>
                <w:lang w:val="en-US" w:eastAsia="en-US"/>
              </w:rPr>
            </w:pPr>
            <w:r>
              <w:rPr>
                <w:rStyle w:val="fontstyle01"/>
              </w:rPr>
              <w:t>Signature</w:t>
            </w:r>
          </w:p>
        </w:tc>
      </w:tr>
      <w:tr w:rsidR="00B30500" w:rsidTr="002C1EFD">
        <w:trPr>
          <w:trHeight w:val="512"/>
        </w:trPr>
        <w:tc>
          <w:tcPr>
            <w:tcW w:w="3708" w:type="dxa"/>
            <w:gridSpan w:val="2"/>
            <w:vAlign w:val="center"/>
          </w:tcPr>
          <w:p w:rsidR="00A55CF6" w:rsidRPr="00083074" w:rsidRDefault="00D8001A" w:rsidP="008C1EE4">
            <w:pPr>
              <w:jc w:val="center"/>
            </w:pPr>
            <w:r>
              <w:t>Rasel, Abdulla Al Monim</w:t>
            </w:r>
          </w:p>
        </w:tc>
        <w:tc>
          <w:tcPr>
            <w:tcW w:w="2070" w:type="dxa"/>
            <w:gridSpan w:val="2"/>
            <w:vAlign w:val="center"/>
          </w:tcPr>
          <w:p w:rsidR="00A55CF6" w:rsidRPr="00083074" w:rsidRDefault="0046767F" w:rsidP="00D8001A">
            <w:pPr>
              <w:jc w:val="center"/>
            </w:pPr>
            <w:r>
              <w:t>17-</w:t>
            </w:r>
            <w:r w:rsidR="00D8001A">
              <w:t>34616</w:t>
            </w:r>
            <w:r>
              <w:t>-2</w:t>
            </w:r>
          </w:p>
        </w:tc>
        <w:tc>
          <w:tcPr>
            <w:tcW w:w="1710" w:type="dxa"/>
            <w:gridSpan w:val="2"/>
            <w:vAlign w:val="center"/>
          </w:tcPr>
          <w:p w:rsidR="00A55CF6" w:rsidRPr="002C1EFD" w:rsidRDefault="0046767F" w:rsidP="00A55CF6">
            <w:pPr>
              <w:jc w:val="center"/>
            </w:pPr>
            <w:r>
              <w:t>25%</w:t>
            </w:r>
          </w:p>
        </w:tc>
        <w:tc>
          <w:tcPr>
            <w:tcW w:w="2430" w:type="dxa"/>
            <w:vAlign w:val="center"/>
          </w:tcPr>
          <w:p w:rsidR="00A55CF6" w:rsidRPr="00083074" w:rsidRDefault="00D8001A" w:rsidP="002C1EFD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31EC59F" wp14:editId="20D00E94">
                  <wp:extent cx="2009775" cy="552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216E5" w:rsidRDefault="00A216E5" w:rsidP="006856EE"/>
    <w:tbl>
      <w:tblPr>
        <w:tblW w:w="50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629"/>
        <w:gridCol w:w="504"/>
        <w:gridCol w:w="556"/>
        <w:gridCol w:w="448"/>
        <w:gridCol w:w="630"/>
        <w:gridCol w:w="2430"/>
      </w:tblGrid>
      <w:tr w:rsidR="00424366" w:rsidRPr="000C7055" w:rsidTr="002A08A3">
        <w:tc>
          <w:tcPr>
            <w:tcW w:w="404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366" w:rsidRPr="000C7055" w:rsidRDefault="00424366" w:rsidP="00BD4258">
            <w:pPr>
              <w:jc w:val="both"/>
              <w:rPr>
                <w:rFonts w:ascii="Garamond" w:hAnsi="Garamond"/>
                <w:lang w:val="en-GB"/>
              </w:rPr>
            </w:pPr>
          </w:p>
        </w:tc>
        <w:tc>
          <w:tcPr>
            <w:tcW w:w="2313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</w:p>
        </w:tc>
        <w:tc>
          <w:tcPr>
            <w:tcW w:w="10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Level of Domain</w:t>
            </w:r>
            <w:r>
              <w:rPr>
                <w:rFonts w:ascii="Garamond" w:hAnsi="Garamond"/>
                <w:lang w:val="en-GB"/>
              </w:rPr>
              <w:t>*</w:t>
            </w:r>
          </w:p>
        </w:tc>
        <w:tc>
          <w:tcPr>
            <w:tcW w:w="12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PO Assessed</w:t>
            </w:r>
            <w:r>
              <w:rPr>
                <w:rFonts w:ascii="Garamond" w:hAnsi="Garamond"/>
                <w:lang w:val="en-GB"/>
              </w:rPr>
              <w:t>**</w:t>
            </w:r>
          </w:p>
        </w:tc>
      </w:tr>
      <w:tr w:rsidR="002A08A3" w:rsidRPr="000C7055" w:rsidTr="002A08A3">
        <w:tc>
          <w:tcPr>
            <w:tcW w:w="40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  <w:tc>
          <w:tcPr>
            <w:tcW w:w="2313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C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P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A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S</w:t>
            </w:r>
          </w:p>
        </w:tc>
        <w:tc>
          <w:tcPr>
            <w:tcW w:w="12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4366" w:rsidRPr="000976DB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0976DB">
              <w:rPr>
                <w:rFonts w:ascii="Garamond" w:hAnsi="Garamond"/>
                <w:lang w:val="en-GB"/>
              </w:rPr>
              <w:t>CO</w:t>
            </w:r>
            <w:r w:rsidR="00636311" w:rsidRPr="000976DB">
              <w:rPr>
                <w:rFonts w:ascii="Garamond" w:hAnsi="Garamond"/>
                <w:lang w:val="en-GB"/>
              </w:rPr>
              <w:t>1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68" w:rsidRPr="00D82E69" w:rsidRDefault="00926729" w:rsidP="00B83F42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  <w:r>
              <w:rPr>
                <w:i/>
                <w:lang w:val="en-US" w:eastAsia="en-US"/>
              </w:rPr>
              <w:t>Select</w:t>
            </w:r>
            <w:r w:rsidR="00424366" w:rsidRPr="000976DB">
              <w:rPr>
                <w:lang w:val="en-US" w:eastAsia="en-US"/>
              </w:rPr>
              <w:t xml:space="preserve"> all relevant resources in depth for designing an engineering solution &amp;</w:t>
            </w:r>
            <w:r w:rsidR="0002466B" w:rsidRPr="000976DB">
              <w:rPr>
                <w:lang w:val="en-US" w:eastAsia="en-US"/>
              </w:rPr>
              <w:t>Determine</w:t>
            </w:r>
            <w:r w:rsidR="00424366" w:rsidRPr="000976DB">
              <w:rPr>
                <w:sz w:val="22"/>
                <w:szCs w:val="22"/>
                <w:lang w:val="en-US" w:eastAsia="en-US"/>
              </w:rPr>
              <w:t xml:space="preserve"> the level of novelty of </w:t>
            </w:r>
            <w:r w:rsidR="00731C31">
              <w:rPr>
                <w:sz w:val="22"/>
                <w:szCs w:val="22"/>
                <w:lang w:val="en-US" w:eastAsia="en-US"/>
              </w:rPr>
              <w:t>P</w:t>
            </w:r>
            <w:r w:rsidR="00424366" w:rsidRPr="000976DB">
              <w:rPr>
                <w:sz w:val="22"/>
                <w:szCs w:val="22"/>
                <w:lang w:val="en-US" w:eastAsia="en-US"/>
              </w:rPr>
              <w:t>roject</w:t>
            </w:r>
            <w:r w:rsidR="00CE19F1" w:rsidRPr="000976DB">
              <w:rPr>
                <w:sz w:val="22"/>
                <w:szCs w:val="22"/>
                <w:lang w:val="en-US" w:eastAsia="en-US"/>
              </w:rPr>
              <w:t>/Thesis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C36D45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E151FD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2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68" w:rsidRPr="005975A8" w:rsidRDefault="00424366" w:rsidP="00BD4258">
            <w:pPr>
              <w:spacing w:before="20" w:after="20"/>
            </w:pPr>
            <w:r w:rsidRPr="005975A8">
              <w:rPr>
                <w:i/>
              </w:rPr>
              <w:t xml:space="preserve">Apply </w:t>
            </w:r>
            <w:r w:rsidRPr="005975A8">
              <w:t xml:space="preserve">in depth experiential analysis based on result acquired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6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CT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4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4366" w:rsidRPr="002B07BE" w:rsidRDefault="00424366" w:rsidP="00BD4258">
            <w:pPr>
              <w:jc w:val="center"/>
              <w:rPr>
                <w:rFonts w:ascii="Garamond" w:hAnsi="Garamond"/>
                <w:color w:val="000000" w:themeColor="text1"/>
                <w:lang w:val="en-GB"/>
              </w:rPr>
            </w:pPr>
            <w:r w:rsidRPr="002B07BE">
              <w:rPr>
                <w:rFonts w:ascii="Garamond" w:hAnsi="Garamond"/>
                <w:color w:val="000000" w:themeColor="text1"/>
                <w:lang w:val="en-GB"/>
              </w:rPr>
              <w:t>CO</w:t>
            </w:r>
            <w:r w:rsidR="0017594B" w:rsidRPr="002B07BE">
              <w:rPr>
                <w:rFonts w:ascii="Garamond" w:hAnsi="Garamond"/>
                <w:color w:val="000000" w:themeColor="text1"/>
                <w:lang w:val="en-GB"/>
              </w:rPr>
              <w:t>3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799" w:rsidRPr="00415C48" w:rsidRDefault="00424366" w:rsidP="007618D9">
            <w:pPr>
              <w:spacing w:before="20" w:after="20"/>
              <w:rPr>
                <w:color w:val="000000" w:themeColor="text1"/>
              </w:rPr>
            </w:pPr>
            <w:r w:rsidRPr="00415C48">
              <w:rPr>
                <w:i/>
                <w:color w:val="000000" w:themeColor="text1"/>
              </w:rPr>
              <w:t xml:space="preserve">Use </w:t>
            </w:r>
            <w:r w:rsidRPr="00415C48">
              <w:rPr>
                <w:color w:val="000000" w:themeColor="text1"/>
              </w:rPr>
              <w:t>appropriate tools in modelling the diagrams</w:t>
            </w:r>
            <w:r w:rsidR="007618D9" w:rsidRPr="00415C48">
              <w:rPr>
                <w:color w:val="000000" w:themeColor="text1"/>
              </w:rPr>
              <w:t>(SP)</w:t>
            </w:r>
            <w:r w:rsidR="007618D9" w:rsidRPr="00415C48">
              <w:rPr>
                <w:color w:val="000000" w:themeColor="text1"/>
              </w:rPr>
              <w:br/>
            </w:r>
            <w:r w:rsidR="007618D9" w:rsidRPr="00415C48">
              <w:rPr>
                <w:i/>
                <w:color w:val="000000" w:themeColor="text1"/>
              </w:rPr>
              <w:t xml:space="preserve">Use </w:t>
            </w:r>
            <w:r w:rsidR="007618D9" w:rsidRPr="00415C48">
              <w:rPr>
                <w:color w:val="000000" w:themeColor="text1"/>
              </w:rPr>
              <w:t>appropriate research methods in conducting thesis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CT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247D1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47D16">
              <w:rPr>
                <w:rFonts w:ascii="Garamond" w:hAnsi="Garamond"/>
                <w:lang w:val="en-GB"/>
              </w:rPr>
              <w:t>5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4366" w:rsidRPr="00B9378F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B9378F">
              <w:rPr>
                <w:rFonts w:ascii="Garamond" w:hAnsi="Garamond"/>
                <w:lang w:val="en-GB"/>
              </w:rPr>
              <w:t>CO</w:t>
            </w:r>
            <w:r w:rsidR="0017594B" w:rsidRPr="00B9378F">
              <w:rPr>
                <w:rFonts w:ascii="Garamond" w:hAnsi="Garamond"/>
                <w:lang w:val="en-GB"/>
              </w:rPr>
              <w:t>4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68" w:rsidRPr="00415C48" w:rsidRDefault="00424366" w:rsidP="00BD4258">
            <w:pPr>
              <w:spacing w:before="20" w:after="20"/>
              <w:rPr>
                <w:iCs/>
              </w:rPr>
            </w:pPr>
            <w:r w:rsidRPr="00415C48">
              <w:rPr>
                <w:i/>
              </w:rPr>
              <w:t>Choose</w:t>
            </w:r>
            <w:r w:rsidRPr="00415C48">
              <w:rPr>
                <w:iCs/>
              </w:rPr>
              <w:t xml:space="preserve"> appropriate software engineering model in a software development environment</w:t>
            </w:r>
            <w:r w:rsidR="00774738" w:rsidRPr="00415C48">
              <w:rPr>
                <w:iCs/>
              </w:rPr>
              <w:t>(SP)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 xml:space="preserve"> TS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247D1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47D16">
              <w:rPr>
                <w:rFonts w:ascii="Garamond" w:hAnsi="Garamond"/>
                <w:lang w:val="en-GB"/>
              </w:rPr>
              <w:t>6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68" w:rsidRPr="00415C48" w:rsidRDefault="00424366" w:rsidP="00BD4258">
            <w:pPr>
              <w:spacing w:before="20" w:after="20"/>
            </w:pPr>
            <w:r w:rsidRPr="00415C48">
              <w:rPr>
                <w:i/>
              </w:rPr>
              <w:t xml:space="preserve">Determine </w:t>
            </w:r>
            <w:r w:rsidRPr="00415C48">
              <w:t>the impact o</w:t>
            </w:r>
            <w:r w:rsidR="00F830BE" w:rsidRPr="00415C48">
              <w:t>n</w:t>
            </w:r>
            <w:r w:rsidRPr="00415C48">
              <w:t xml:space="preserve"> Environment and Sustainability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7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6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Identify</w:t>
            </w:r>
            <w:r w:rsidRPr="00415C48">
              <w:rPr>
                <w:lang w:val="en-US" w:eastAsia="en-US"/>
              </w:rPr>
              <w:t xml:space="preserve"> the ethical issues that will arise in </w:t>
            </w:r>
            <w:r w:rsidR="0058735A" w:rsidRPr="00415C48">
              <w:rPr>
                <w:lang w:val="en-US" w:eastAsia="en-US"/>
              </w:rPr>
              <w:t>relation to conducti</w:t>
            </w:r>
            <w:r w:rsidR="005B2492" w:rsidRPr="00415C48">
              <w:rPr>
                <w:lang w:val="en-US" w:eastAsia="en-US"/>
              </w:rPr>
              <w:t>ng</w:t>
            </w:r>
            <w:r w:rsidR="0058735A" w:rsidRPr="00415C48">
              <w:rPr>
                <w:lang w:val="en-US" w:eastAsia="en-US"/>
              </w:rPr>
              <w:t xml:space="preserve"> project and thesis</w:t>
            </w:r>
            <w:r w:rsidR="007D4E69" w:rsidRPr="00415C48">
              <w:rPr>
                <w:lang w:val="en-US" w:eastAsia="en-US"/>
              </w:rPr>
              <w:t xml:space="preserve"> [use of reference]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5975A8">
              <w:rPr>
                <w:rFonts w:ascii="Garamond" w:hAnsi="Garamond"/>
                <w:lang w:val="en-GB"/>
              </w:rPr>
              <w:t>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8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7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Demonstrate</w:t>
            </w:r>
            <w:r w:rsidRPr="00415C48">
              <w:rPr>
                <w:lang w:val="en-US" w:eastAsia="en-US"/>
              </w:rPr>
              <w:t xml:space="preserve"> proof of proper individual effort and Teamwork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9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8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760" w:rsidRPr="00415C48" w:rsidRDefault="00424366" w:rsidP="00BD425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Demonstrate</w:t>
            </w:r>
            <w:r w:rsidRPr="00415C48">
              <w:rPr>
                <w:lang w:val="en-US" w:eastAsia="en-US"/>
              </w:rPr>
              <w:t xml:space="preserve"> understanding with technical writing and presentation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10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9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 xml:space="preserve">Demonstrate </w:t>
            </w:r>
            <w:r w:rsidRPr="00415C48">
              <w:rPr>
                <w:lang w:val="en-US" w:eastAsia="en-US"/>
              </w:rPr>
              <w:t>proof of proper Project</w:t>
            </w:r>
            <w:r w:rsidR="005B2FF8" w:rsidRPr="00415C48">
              <w:rPr>
                <w:lang w:val="en-US" w:eastAsia="en-US"/>
              </w:rPr>
              <w:t xml:space="preserve">/Thesis </w:t>
            </w:r>
            <w:r w:rsidRPr="00415C48">
              <w:rPr>
                <w:lang w:val="en-US" w:eastAsia="en-US"/>
              </w:rPr>
              <w:t>Management and Finance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11</w:t>
            </w:r>
          </w:p>
        </w:tc>
      </w:tr>
      <w:tr w:rsidR="002A08A3" w:rsidRPr="000C7055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4366" w:rsidRPr="002519E9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2519E9">
              <w:rPr>
                <w:rFonts w:ascii="Garamond" w:hAnsi="Garamond"/>
                <w:lang w:val="en-GB"/>
              </w:rPr>
              <w:t>CO</w:t>
            </w:r>
            <w:r w:rsidR="00636311" w:rsidRPr="002519E9">
              <w:rPr>
                <w:rFonts w:ascii="Garamond" w:hAnsi="Garamond"/>
                <w:lang w:val="en-GB"/>
              </w:rPr>
              <w:t>1</w:t>
            </w:r>
            <w:r w:rsidR="0017594B" w:rsidRPr="002519E9">
              <w:rPr>
                <w:rFonts w:ascii="Garamond" w:hAnsi="Garamond"/>
                <w:lang w:val="en-GB"/>
              </w:rPr>
              <w:t>0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232" w:rsidRPr="002519E9" w:rsidRDefault="00A3716D" w:rsidP="00BD4258">
            <w:pPr>
              <w:spacing w:before="20" w:after="20"/>
              <w:jc w:val="both"/>
            </w:pPr>
            <w:r w:rsidRPr="002519E9">
              <w:rPr>
                <w:i/>
              </w:rPr>
              <w:t>D</w:t>
            </w:r>
            <w:r w:rsidR="00652CD8" w:rsidRPr="002519E9">
              <w:rPr>
                <w:i/>
              </w:rPr>
              <w:t>escribe</w:t>
            </w:r>
            <w:r w:rsidR="005F4A85" w:rsidRPr="002519E9">
              <w:t xml:space="preserve">the scope of </w:t>
            </w:r>
            <w:r w:rsidRPr="002519E9">
              <w:t>independent and life-long learning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5975A8" w:rsidRDefault="00652CD8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66" w:rsidRPr="002519E9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519E9">
              <w:rPr>
                <w:rFonts w:ascii="Garamond" w:hAnsi="Garamond"/>
                <w:lang w:val="en-GB"/>
              </w:rPr>
              <w:t>12</w:t>
            </w:r>
          </w:p>
        </w:tc>
      </w:tr>
      <w:tr w:rsidR="00424366" w:rsidTr="002A08A3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24366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i/>
                <w:sz w:val="22"/>
                <w:szCs w:val="22"/>
                <w:lang w:val="en-GB"/>
              </w:rPr>
            </w:pPr>
            <w:r w:rsidRPr="00E81072">
              <w:rPr>
                <w:rFonts w:ascii="Garamond" w:hAnsi="Garamond"/>
                <w:i/>
                <w:sz w:val="22"/>
                <w:szCs w:val="22"/>
                <w:lang w:val="en-GB"/>
              </w:rPr>
              <w:t>C: Cognitive; P: Psychomotor; A: Affective; S: Soft-skills (CT: Critical Thinking, TS: Teamwork)</w:t>
            </w:r>
          </w:p>
          <w:p w:rsidR="00424366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</w:pPr>
            <w:r w:rsidRPr="00E81072"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  <w:t>*The numbers under the ‘Level of Domain’ columns represent the level of Bloom’s Taxonomy each CO corresponds to.</w:t>
            </w:r>
          </w:p>
          <w:p w:rsidR="00E81072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</w:pPr>
            <w:r w:rsidRPr="00E81072"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  <w:lastRenderedPageBreak/>
              <w:t>** The numbers under the ‘PO Assessed’ column represent the PO each CO corresponds to.</w:t>
            </w:r>
          </w:p>
          <w:tbl>
            <w:tblPr>
              <w:tblStyle w:val="TableGrid"/>
              <w:tblW w:w="75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720"/>
              <w:gridCol w:w="720"/>
              <w:gridCol w:w="720"/>
              <w:gridCol w:w="720"/>
              <w:gridCol w:w="720"/>
              <w:gridCol w:w="720"/>
              <w:gridCol w:w="810"/>
              <w:gridCol w:w="810"/>
              <w:gridCol w:w="900"/>
            </w:tblGrid>
            <w:tr w:rsidR="00C850B1" w:rsidTr="00A55CF6">
              <w:trPr>
                <w:jc w:val="center"/>
              </w:trPr>
              <w:tc>
                <w:tcPr>
                  <w:tcW w:w="7555" w:type="dxa"/>
                  <w:gridSpan w:val="10"/>
                </w:tcPr>
                <w:p w:rsidR="00C850B1" w:rsidRPr="00EA6D8D" w:rsidRDefault="00C850B1" w:rsidP="00C850B1">
                  <w:pPr>
                    <w:jc w:val="center"/>
                    <w:rPr>
                      <w:b/>
                      <w:bCs/>
                    </w:rPr>
                  </w:pPr>
                  <w:r w:rsidRPr="00EA6D8D">
                    <w:rPr>
                      <w:b/>
                      <w:bCs/>
                      <w:sz w:val="28"/>
                      <w:szCs w:val="28"/>
                    </w:rPr>
                    <w:t>PO Achievement Record (Put Y or N)</w:t>
                  </w:r>
                </w:p>
              </w:tc>
            </w:tr>
            <w:tr w:rsidR="00C850B1" w:rsidTr="00A55CF6">
              <w:trPr>
                <w:jc w:val="center"/>
              </w:trPr>
              <w:tc>
                <w:tcPr>
                  <w:tcW w:w="715" w:type="dxa"/>
                </w:tcPr>
                <w:p w:rsidR="00C850B1" w:rsidRDefault="00C850B1" w:rsidP="00C850B1">
                  <w:r>
                    <w:t>PO3</w:t>
                  </w:r>
                </w:p>
              </w:tc>
              <w:tc>
                <w:tcPr>
                  <w:tcW w:w="720" w:type="dxa"/>
                </w:tcPr>
                <w:p w:rsidR="00C850B1" w:rsidRDefault="00C850B1" w:rsidP="00C850B1">
                  <w:r>
                    <w:t>PO4</w:t>
                  </w:r>
                </w:p>
              </w:tc>
              <w:tc>
                <w:tcPr>
                  <w:tcW w:w="720" w:type="dxa"/>
                </w:tcPr>
                <w:p w:rsidR="00C850B1" w:rsidRDefault="00C850B1" w:rsidP="00C850B1">
                  <w:r>
                    <w:t>PO5</w:t>
                  </w:r>
                </w:p>
              </w:tc>
              <w:tc>
                <w:tcPr>
                  <w:tcW w:w="720" w:type="dxa"/>
                </w:tcPr>
                <w:p w:rsidR="00C850B1" w:rsidRDefault="00C850B1" w:rsidP="00C850B1">
                  <w:r>
                    <w:t>PO6</w:t>
                  </w:r>
                </w:p>
              </w:tc>
              <w:tc>
                <w:tcPr>
                  <w:tcW w:w="720" w:type="dxa"/>
                </w:tcPr>
                <w:p w:rsidR="00C850B1" w:rsidRDefault="00C850B1" w:rsidP="00C850B1">
                  <w:r>
                    <w:t>PO7</w:t>
                  </w:r>
                </w:p>
              </w:tc>
              <w:tc>
                <w:tcPr>
                  <w:tcW w:w="720" w:type="dxa"/>
                </w:tcPr>
                <w:p w:rsidR="00C850B1" w:rsidRDefault="00C850B1" w:rsidP="00C850B1">
                  <w:r>
                    <w:t>PO8</w:t>
                  </w:r>
                </w:p>
              </w:tc>
              <w:tc>
                <w:tcPr>
                  <w:tcW w:w="720" w:type="dxa"/>
                </w:tcPr>
                <w:p w:rsidR="00C850B1" w:rsidRDefault="00C850B1" w:rsidP="00C850B1">
                  <w:r>
                    <w:t>PO9</w:t>
                  </w:r>
                </w:p>
              </w:tc>
              <w:tc>
                <w:tcPr>
                  <w:tcW w:w="810" w:type="dxa"/>
                </w:tcPr>
                <w:p w:rsidR="00C850B1" w:rsidRDefault="00C850B1" w:rsidP="00C850B1">
                  <w:r>
                    <w:t>PO10</w:t>
                  </w:r>
                </w:p>
              </w:tc>
              <w:tc>
                <w:tcPr>
                  <w:tcW w:w="810" w:type="dxa"/>
                </w:tcPr>
                <w:p w:rsidR="00C850B1" w:rsidRDefault="00C850B1" w:rsidP="00C850B1">
                  <w:r>
                    <w:t>PO11</w:t>
                  </w:r>
                </w:p>
              </w:tc>
              <w:tc>
                <w:tcPr>
                  <w:tcW w:w="900" w:type="dxa"/>
                </w:tcPr>
                <w:p w:rsidR="00C850B1" w:rsidRDefault="00C850B1" w:rsidP="00C850B1">
                  <w:r>
                    <w:t>PO12</w:t>
                  </w:r>
                </w:p>
              </w:tc>
            </w:tr>
            <w:tr w:rsidR="00C850B1" w:rsidTr="00A55CF6">
              <w:trPr>
                <w:trHeight w:val="323"/>
                <w:jc w:val="center"/>
              </w:trPr>
              <w:tc>
                <w:tcPr>
                  <w:tcW w:w="715" w:type="dxa"/>
                </w:tcPr>
                <w:p w:rsidR="00C850B1" w:rsidRDefault="00C850B1" w:rsidP="00C850B1"/>
              </w:tc>
              <w:tc>
                <w:tcPr>
                  <w:tcW w:w="720" w:type="dxa"/>
                </w:tcPr>
                <w:p w:rsidR="00C850B1" w:rsidRDefault="00C850B1" w:rsidP="00C850B1"/>
              </w:tc>
              <w:tc>
                <w:tcPr>
                  <w:tcW w:w="720" w:type="dxa"/>
                </w:tcPr>
                <w:p w:rsidR="00C850B1" w:rsidRDefault="00C850B1" w:rsidP="00C850B1"/>
              </w:tc>
              <w:tc>
                <w:tcPr>
                  <w:tcW w:w="720" w:type="dxa"/>
                </w:tcPr>
                <w:p w:rsidR="00C850B1" w:rsidRDefault="00C850B1" w:rsidP="00C850B1"/>
              </w:tc>
              <w:tc>
                <w:tcPr>
                  <w:tcW w:w="720" w:type="dxa"/>
                </w:tcPr>
                <w:p w:rsidR="00C850B1" w:rsidRDefault="00C850B1" w:rsidP="00C850B1"/>
              </w:tc>
              <w:tc>
                <w:tcPr>
                  <w:tcW w:w="720" w:type="dxa"/>
                </w:tcPr>
                <w:p w:rsidR="00C850B1" w:rsidRDefault="00C850B1" w:rsidP="00C850B1"/>
              </w:tc>
              <w:tc>
                <w:tcPr>
                  <w:tcW w:w="720" w:type="dxa"/>
                </w:tcPr>
                <w:p w:rsidR="00C850B1" w:rsidRDefault="00C850B1" w:rsidP="00C850B1"/>
              </w:tc>
              <w:tc>
                <w:tcPr>
                  <w:tcW w:w="810" w:type="dxa"/>
                </w:tcPr>
                <w:p w:rsidR="00C850B1" w:rsidRDefault="00C850B1" w:rsidP="00C850B1"/>
              </w:tc>
              <w:tc>
                <w:tcPr>
                  <w:tcW w:w="810" w:type="dxa"/>
                </w:tcPr>
                <w:p w:rsidR="00C850B1" w:rsidRDefault="00C850B1" w:rsidP="00C850B1"/>
              </w:tc>
              <w:tc>
                <w:tcPr>
                  <w:tcW w:w="900" w:type="dxa"/>
                </w:tcPr>
                <w:p w:rsidR="00C850B1" w:rsidRDefault="00C850B1" w:rsidP="00C850B1"/>
              </w:tc>
            </w:tr>
          </w:tbl>
          <w:p w:rsidR="007849F6" w:rsidRDefault="007849F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:rsidR="007849F6" w:rsidRDefault="007849F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:rsidR="004907DC" w:rsidRDefault="004907DC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6930"/>
              <w:gridCol w:w="810"/>
              <w:gridCol w:w="804"/>
            </w:tblGrid>
            <w:tr w:rsidR="004907DC" w:rsidTr="00E91F1D">
              <w:tc>
                <w:tcPr>
                  <w:tcW w:w="1345" w:type="dxa"/>
                  <w:vMerge w:val="restart"/>
                </w:tcPr>
                <w:p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AssessmentTitle:</w:t>
                  </w:r>
                </w:p>
              </w:tc>
              <w:tc>
                <w:tcPr>
                  <w:tcW w:w="6930" w:type="dxa"/>
                  <w:vMerge w:val="restart"/>
                </w:tcPr>
                <w:p w:rsidR="004907DC" w:rsidRPr="00901529" w:rsidRDefault="004907DC" w:rsidP="004907DC">
                  <w:pPr>
                    <w:tabs>
                      <w:tab w:val="left" w:pos="0"/>
                    </w:tabs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901529">
                    <w:rPr>
                      <w:i/>
                      <w:lang w:val="en-US" w:eastAsia="en-US"/>
                    </w:rPr>
                    <w:t>Analyze</w:t>
                  </w:r>
                  <w:r w:rsidRPr="00901529">
                    <w:rPr>
                      <w:lang w:val="en-US" w:eastAsia="en-US"/>
                    </w:rPr>
                    <w:t xml:space="preserve"> all relevant resources in depth for designing an engineering solution &amp; Determine</w:t>
                  </w:r>
                  <w:r w:rsidRPr="00901529">
                    <w:rPr>
                      <w:sz w:val="22"/>
                      <w:szCs w:val="22"/>
                      <w:lang w:val="en-US" w:eastAsia="en-US"/>
                    </w:rPr>
                    <w:t xml:space="preserve"> the level of novelty of project/Thesis</w:t>
                  </w:r>
                </w:p>
              </w:tc>
              <w:tc>
                <w:tcPr>
                  <w:tcW w:w="810" w:type="dxa"/>
                </w:tcPr>
                <w:p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CO:</w:t>
                  </w:r>
                </w:p>
              </w:tc>
              <w:tc>
                <w:tcPr>
                  <w:tcW w:w="804" w:type="dxa"/>
                </w:tcPr>
                <w:p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1</w:t>
                  </w:r>
                </w:p>
              </w:tc>
            </w:tr>
            <w:tr w:rsidR="004907DC" w:rsidTr="00E91F1D">
              <w:tc>
                <w:tcPr>
                  <w:tcW w:w="1345" w:type="dxa"/>
                  <w:vMerge/>
                </w:tcPr>
                <w:p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6930" w:type="dxa"/>
                  <w:vMerge/>
                </w:tcPr>
                <w:p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PO:</w:t>
                  </w:r>
                </w:p>
              </w:tc>
              <w:tc>
                <w:tcPr>
                  <w:tcW w:w="804" w:type="dxa"/>
                </w:tcPr>
                <w:p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3</w:t>
                  </w:r>
                </w:p>
              </w:tc>
            </w:tr>
          </w:tbl>
          <w:p w:rsidR="002C2672" w:rsidRDefault="002C2672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tbl>
            <w:tblPr>
              <w:tblStyle w:val="TableGrid"/>
              <w:tblW w:w="9805" w:type="dxa"/>
              <w:tblLayout w:type="fixed"/>
              <w:tblLook w:val="01E0" w:firstRow="1" w:lastRow="1" w:firstColumn="1" w:lastColumn="1" w:noHBand="0" w:noVBand="0"/>
            </w:tblPr>
            <w:tblGrid>
              <w:gridCol w:w="1426"/>
              <w:gridCol w:w="1937"/>
              <w:gridCol w:w="1708"/>
              <w:gridCol w:w="1902"/>
              <w:gridCol w:w="2022"/>
              <w:gridCol w:w="810"/>
            </w:tblGrid>
            <w:tr w:rsidR="009C3786" w:rsidTr="00627EC8">
              <w:trPr>
                <w:trHeight w:val="256"/>
              </w:trPr>
              <w:tc>
                <w:tcPr>
                  <w:tcW w:w="1426" w:type="dxa"/>
                  <w:vMerge w:val="restart"/>
                </w:tcPr>
                <w:p w:rsidR="009C3786" w:rsidRPr="00135934" w:rsidRDefault="009C3786" w:rsidP="009C3786">
                  <w:pPr>
                    <w:rPr>
                      <w:b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Marking Criteria</w:t>
                  </w:r>
                </w:p>
              </w:tc>
              <w:tc>
                <w:tcPr>
                  <w:tcW w:w="8379" w:type="dxa"/>
                  <w:gridSpan w:val="5"/>
                </w:tcPr>
                <w:p w:rsidR="009C3786" w:rsidRPr="008B1370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8B1370">
                    <w:rPr>
                      <w:b/>
                      <w:bCs/>
                      <w:sz w:val="22"/>
                      <w:szCs w:val="22"/>
                    </w:rPr>
                    <w:t>Marks distribution (Max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imum5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>X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4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 xml:space="preserve"> = 2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0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  <w:tr w:rsidR="009C3786" w:rsidTr="00627EC8">
              <w:trPr>
                <w:trHeight w:val="526"/>
              </w:trPr>
              <w:tc>
                <w:tcPr>
                  <w:tcW w:w="1426" w:type="dxa"/>
                  <w:vMerge/>
                </w:tcPr>
                <w:p w:rsidR="009C3786" w:rsidRPr="00135934" w:rsidRDefault="009C3786" w:rsidP="009C3786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937" w:type="dxa"/>
                </w:tcPr>
                <w:p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Inadequate(</w:t>
                  </w:r>
                  <w:r>
                    <w:rPr>
                      <w:b/>
                      <w:sz w:val="22"/>
                      <w:szCs w:val="22"/>
                    </w:rPr>
                    <w:t>1-2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8" w:type="dxa"/>
                </w:tcPr>
                <w:p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Satisfactory(</w:t>
                  </w:r>
                  <w:r>
                    <w:rPr>
                      <w:b/>
                      <w:sz w:val="22"/>
                      <w:szCs w:val="22"/>
                    </w:rPr>
                    <w:t>3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02" w:type="dxa"/>
                </w:tcPr>
                <w:p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Good(</w:t>
                  </w:r>
                  <w:r>
                    <w:rPr>
                      <w:b/>
                      <w:sz w:val="22"/>
                      <w:szCs w:val="22"/>
                    </w:rPr>
                    <w:t>4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022" w:type="dxa"/>
                </w:tcPr>
                <w:p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Excellent(</w:t>
                  </w:r>
                  <w:r>
                    <w:rPr>
                      <w:b/>
                      <w:sz w:val="22"/>
                      <w:szCs w:val="22"/>
                    </w:rPr>
                    <w:t>5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810" w:type="dxa"/>
                </w:tcPr>
                <w:p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627EC8">
                    <w:rPr>
                      <w:b/>
                      <w:sz w:val="20"/>
                      <w:szCs w:val="20"/>
                    </w:rPr>
                    <w:t>Marks</w:t>
                  </w:r>
                </w:p>
              </w:tc>
            </w:tr>
            <w:tr w:rsidR="00A840D5" w:rsidTr="00627EC8">
              <w:trPr>
                <w:trHeight w:val="1492"/>
              </w:trPr>
              <w:tc>
                <w:tcPr>
                  <w:tcW w:w="1426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Embracing</w:t>
                  </w:r>
                </w:p>
                <w:p w:rsidR="00A840D5" w:rsidRPr="00135934" w:rsidRDefault="00A840D5" w:rsidP="00A840D5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Diverse Solution</w:t>
                  </w:r>
                </w:p>
              </w:tc>
              <w:tc>
                <w:tcPr>
                  <w:tcW w:w="1937" w:type="dxa"/>
                </w:tcPr>
                <w:p w:rsidR="00A840D5" w:rsidRPr="00135934" w:rsidRDefault="00A840D5" w:rsidP="00A840D5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Does not list or mentions alternative and divergent ideas and the approach considered has no justification</w:t>
                  </w:r>
                </w:p>
              </w:tc>
              <w:tc>
                <w:tcPr>
                  <w:tcW w:w="1708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Lists out or mentions alternative and</w:t>
                  </w:r>
                </w:p>
                <w:p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divergent ideas but only single approach is considered</w:t>
                  </w:r>
                </w:p>
              </w:tc>
              <w:tc>
                <w:tcPr>
                  <w:tcW w:w="1902" w:type="dxa"/>
                </w:tcPr>
                <w:p w:rsidR="00A840D5" w:rsidRPr="00135934" w:rsidRDefault="00A840D5" w:rsidP="00A840D5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Recognizes and evaluates alternate and divergent ideas or process to solve the problem</w:t>
                  </w:r>
                </w:p>
              </w:tc>
              <w:tc>
                <w:tcPr>
                  <w:tcW w:w="2022" w:type="dxa"/>
                </w:tcPr>
                <w:p w:rsidR="00A840D5" w:rsidRPr="003842CC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Integrates alternate and divergent ideas or process to solve the problem</w:t>
                  </w:r>
                </w:p>
              </w:tc>
              <w:tc>
                <w:tcPr>
                  <w:tcW w:w="810" w:type="dxa"/>
                </w:tcPr>
                <w:p w:rsidR="00A840D5" w:rsidRPr="006D5BFF" w:rsidRDefault="00A840D5" w:rsidP="00A840D5">
                  <w:pPr>
                    <w:rPr>
                      <w:b/>
                      <w:bCs/>
                      <w:i/>
                      <w:sz w:val="22"/>
                      <w:szCs w:val="22"/>
                    </w:rPr>
                  </w:pPr>
                </w:p>
              </w:tc>
            </w:tr>
            <w:tr w:rsidR="00A840D5" w:rsidTr="00627EC8">
              <w:trPr>
                <w:trHeight w:val="256"/>
              </w:trPr>
              <w:tc>
                <w:tcPr>
                  <w:tcW w:w="1426" w:type="dxa"/>
                </w:tcPr>
                <w:p w:rsidR="00A840D5" w:rsidRPr="006E6444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Contribution of the project</w:t>
                  </w:r>
                </w:p>
              </w:tc>
              <w:tc>
                <w:tcPr>
                  <w:tcW w:w="1937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No apparent contribution of the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work/project to the development of scientific concepts and it has not clearly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identified and/or documented.</w:t>
                  </w:r>
                </w:p>
              </w:tc>
              <w:tc>
                <w:tcPr>
                  <w:tcW w:w="1708" w:type="dxa"/>
                </w:tcPr>
                <w:p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Somecontribution of the work/project to the development of scientific concepts is identified but documentation lacks finesse.</w:t>
                  </w:r>
                </w:p>
              </w:tc>
              <w:tc>
                <w:tcPr>
                  <w:tcW w:w="1902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contribution of the work/project to the development of scientific concepts is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identified and documented.</w:t>
                  </w:r>
                </w:p>
              </w:tc>
              <w:tc>
                <w:tcPr>
                  <w:tcW w:w="2022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The contribution of the work/project to the development of scientific concepts is identified and well documented.</w:t>
                  </w:r>
                </w:p>
              </w:tc>
              <w:tc>
                <w:tcPr>
                  <w:tcW w:w="810" w:type="dxa"/>
                </w:tcPr>
                <w:p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A840D5" w:rsidTr="00627EC8">
              <w:trPr>
                <w:trHeight w:val="256"/>
              </w:trPr>
              <w:tc>
                <w:tcPr>
                  <w:tcW w:w="1426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State of Art</w:t>
                  </w:r>
                </w:p>
              </w:tc>
              <w:tc>
                <w:tcPr>
                  <w:tcW w:w="1937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Does not utilize the state‐of‐art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and the results are obvious or easily anticipated.</w:t>
                  </w:r>
                </w:p>
              </w:tc>
              <w:tc>
                <w:tcPr>
                  <w:tcW w:w="1708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Attempts to utilize the state‐of‐art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but results can be expected to</w:t>
                  </w:r>
                </w:p>
                <w:p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minor impact.</w:t>
                  </w:r>
                </w:p>
              </w:tc>
              <w:tc>
                <w:tcPr>
                  <w:tcW w:w="1902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Utilizes the state‐of‐art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but results can be expected to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modest impact.</w:t>
                  </w:r>
                </w:p>
              </w:tc>
              <w:tc>
                <w:tcPr>
                  <w:tcW w:w="2022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Makes the best use of state‐of‐art technology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and produced a significant result that is likely to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major impact.</w:t>
                  </w:r>
                </w:p>
              </w:tc>
              <w:tc>
                <w:tcPr>
                  <w:tcW w:w="810" w:type="dxa"/>
                </w:tcPr>
                <w:p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A840D5" w:rsidTr="00627EC8">
              <w:trPr>
                <w:trHeight w:val="244"/>
              </w:trPr>
              <w:tc>
                <w:tcPr>
                  <w:tcW w:w="1426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Creativity</w:t>
                  </w:r>
                </w:p>
              </w:tc>
              <w:tc>
                <w:tcPr>
                  <w:tcW w:w="1937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The solution simply repeats already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established/common knowledge (e.g.</w:t>
                  </w:r>
                </w:p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SWAT analysis).</w:t>
                  </w:r>
                </w:p>
              </w:tc>
              <w:tc>
                <w:tcPr>
                  <w:tcW w:w="1708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creative solutions have been presented</w:t>
                  </w:r>
                </w:p>
                <w:p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but does not improve on previous approaches.</w:t>
                  </w:r>
                </w:p>
              </w:tc>
              <w:tc>
                <w:tcPr>
                  <w:tcW w:w="1902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creative solutions have been presentedwhich incrementally improves on previous approaches.</w:t>
                  </w:r>
                </w:p>
              </w:tc>
              <w:tc>
                <w:tcPr>
                  <w:tcW w:w="2022" w:type="dxa"/>
                </w:tcPr>
                <w:p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Deep insight demonstrated and presets a creative solution to the real‐life problem.</w:t>
                  </w:r>
                </w:p>
              </w:tc>
              <w:tc>
                <w:tcPr>
                  <w:tcW w:w="810" w:type="dxa"/>
                </w:tcPr>
                <w:p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96A6F" w:rsidTr="00627EC8">
              <w:trPr>
                <w:trHeight w:val="395"/>
              </w:trPr>
              <w:tc>
                <w:tcPr>
                  <w:tcW w:w="8995" w:type="dxa"/>
                  <w:gridSpan w:val="5"/>
                  <w:vAlign w:val="center"/>
                </w:tcPr>
                <w:p w:rsidR="00096A6F" w:rsidRPr="00096A6F" w:rsidRDefault="00096A6F" w:rsidP="005E5C3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 w:rsidRPr="00096A6F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n-US" w:eastAsia="en-US"/>
                    </w:rPr>
                    <w:t>Total Marks for PO3</w:t>
                  </w:r>
                </w:p>
              </w:tc>
              <w:tc>
                <w:tcPr>
                  <w:tcW w:w="810" w:type="dxa"/>
                </w:tcPr>
                <w:p w:rsidR="00096A6F" w:rsidRPr="00135934" w:rsidRDefault="00096A6F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2C2672" w:rsidRDefault="002C2672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:rsidR="00FA5E61" w:rsidRDefault="00FA5E61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9425E6" w:rsidRDefault="009425E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9425E6" w:rsidRDefault="009425E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6480"/>
              <w:gridCol w:w="810"/>
              <w:gridCol w:w="804"/>
            </w:tblGrid>
            <w:tr w:rsidR="00BF5877" w:rsidTr="006F2074">
              <w:tc>
                <w:tcPr>
                  <w:tcW w:w="1800" w:type="dxa"/>
                  <w:vMerge w:val="restart"/>
                </w:tcPr>
                <w:p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AssessmentTitle:</w:t>
                  </w:r>
                </w:p>
              </w:tc>
              <w:tc>
                <w:tcPr>
                  <w:tcW w:w="6480" w:type="dxa"/>
                  <w:vMerge w:val="restart"/>
                </w:tcPr>
                <w:p w:rsidR="00BF5877" w:rsidRPr="00135934" w:rsidRDefault="00BF5877" w:rsidP="00BF5877">
                  <w:pPr>
                    <w:tabs>
                      <w:tab w:val="left" w:pos="0"/>
                    </w:tabs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i/>
                      <w:sz w:val="22"/>
                      <w:szCs w:val="22"/>
                    </w:rPr>
                    <w:t xml:space="preserve">Apply </w:t>
                  </w:r>
                  <w:r w:rsidRPr="00135934">
                    <w:rPr>
                      <w:sz w:val="22"/>
                      <w:szCs w:val="22"/>
                    </w:rPr>
                    <w:t>in depth experiential analysis based on result acquired</w:t>
                  </w:r>
                </w:p>
              </w:tc>
              <w:tc>
                <w:tcPr>
                  <w:tcW w:w="810" w:type="dxa"/>
                </w:tcPr>
                <w:p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CO:</w:t>
                  </w:r>
                </w:p>
              </w:tc>
              <w:tc>
                <w:tcPr>
                  <w:tcW w:w="804" w:type="dxa"/>
                </w:tcPr>
                <w:p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 w:rsidR="00063C95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2</w:t>
                  </w:r>
                </w:p>
              </w:tc>
            </w:tr>
            <w:tr w:rsidR="00BF5877" w:rsidTr="006F2074">
              <w:tc>
                <w:tcPr>
                  <w:tcW w:w="1800" w:type="dxa"/>
                  <w:vMerge/>
                </w:tcPr>
                <w:p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6480" w:type="dxa"/>
                  <w:vMerge/>
                </w:tcPr>
                <w:p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PO:</w:t>
                  </w:r>
                </w:p>
              </w:tc>
              <w:tc>
                <w:tcPr>
                  <w:tcW w:w="804" w:type="dxa"/>
                </w:tcPr>
                <w:p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04</w:t>
                  </w:r>
                </w:p>
              </w:tc>
            </w:tr>
          </w:tbl>
          <w:p w:rsidR="00096A6F" w:rsidRPr="000C7916" w:rsidRDefault="00096A6F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379"/>
        <w:gridCol w:w="2048"/>
        <w:gridCol w:w="1737"/>
        <w:gridCol w:w="1928"/>
        <w:gridCol w:w="1914"/>
        <w:gridCol w:w="890"/>
      </w:tblGrid>
      <w:tr w:rsidR="008B1370" w:rsidTr="00096A6F">
        <w:tc>
          <w:tcPr>
            <w:tcW w:w="1446" w:type="dxa"/>
            <w:gridSpan w:val="2"/>
            <w:vMerge w:val="restart"/>
          </w:tcPr>
          <w:p w:rsidR="008B1370" w:rsidRPr="00135934" w:rsidRDefault="008B1370" w:rsidP="008B1370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lastRenderedPageBreak/>
              <w:t>Marking Criteria</w:t>
            </w:r>
          </w:p>
        </w:tc>
        <w:tc>
          <w:tcPr>
            <w:tcW w:w="8652" w:type="dxa"/>
            <w:gridSpan w:val="5"/>
          </w:tcPr>
          <w:p w:rsidR="008B1370" w:rsidRPr="008B1370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 w:rsidR="00B44C25"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8B1370" w:rsidTr="00096A6F">
        <w:tc>
          <w:tcPr>
            <w:tcW w:w="1446" w:type="dxa"/>
            <w:gridSpan w:val="2"/>
            <w:vMerge/>
          </w:tcPr>
          <w:p w:rsidR="008B1370" w:rsidRPr="00135934" w:rsidRDefault="008B1370" w:rsidP="008B1370">
            <w:pPr>
              <w:rPr>
                <w:sz w:val="22"/>
                <w:szCs w:val="22"/>
              </w:rPr>
            </w:pPr>
          </w:p>
        </w:tc>
        <w:tc>
          <w:tcPr>
            <w:tcW w:w="2048" w:type="dxa"/>
          </w:tcPr>
          <w:p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</w:t>
            </w:r>
            <w:r w:rsidR="004D111B">
              <w:rPr>
                <w:b/>
                <w:sz w:val="22"/>
                <w:szCs w:val="22"/>
              </w:rPr>
              <w:t>1-2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0" w:type="dxa"/>
          </w:tcPr>
          <w:p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</w:t>
            </w:r>
            <w:r w:rsidR="004D111B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30" w:type="dxa"/>
          </w:tcPr>
          <w:p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</w:t>
            </w:r>
            <w:r w:rsidR="004D111B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34" w:type="dxa"/>
          </w:tcPr>
          <w:p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</w:t>
            </w:r>
            <w:r w:rsidR="004D111B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A840D5" w:rsidTr="00096A6F">
        <w:tc>
          <w:tcPr>
            <w:tcW w:w="1446" w:type="dxa"/>
            <w:gridSpan w:val="2"/>
          </w:tcPr>
          <w:p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Methods -</w:t>
            </w:r>
          </w:p>
          <w:p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Description of</w:t>
            </w:r>
          </w:p>
          <w:p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process and</w:t>
            </w:r>
          </w:p>
          <w:p w:rsidR="00A840D5" w:rsidRPr="00135934" w:rsidRDefault="00A840D5" w:rsidP="00A840D5">
            <w:pPr>
              <w:rPr>
                <w:sz w:val="22"/>
                <w:szCs w:val="22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Setup</w:t>
            </w:r>
          </w:p>
        </w:tc>
        <w:tc>
          <w:tcPr>
            <w:tcW w:w="2048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Description was general or did not include diagrams. Procedure was missing multiple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steps. Information provided is not</w:t>
            </w:r>
          </w:p>
          <w:p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to replicate experiment.</w:t>
            </w:r>
          </w:p>
        </w:tc>
        <w:tc>
          <w:tcPr>
            <w:tcW w:w="1740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included descriptive text but diagrams</w:t>
            </w:r>
          </w:p>
          <w:p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scarcely used. Hence analysis seemed vague and ambiguous to be replicated.</w:t>
            </w:r>
          </w:p>
        </w:tc>
        <w:tc>
          <w:tcPr>
            <w:tcW w:w="1930" w:type="dxa"/>
          </w:tcPr>
          <w:p w:rsidR="00A840D5" w:rsidRPr="00657B17" w:rsidRDefault="00A840D5" w:rsidP="00657B1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included descriptive text and diagramswere provided if appropriate. Analysis canbe reproduced using the steps provided.</w:t>
            </w:r>
          </w:p>
        </w:tc>
        <w:tc>
          <w:tcPr>
            <w:tcW w:w="2034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was documented completely. Method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was also documented completely and</w:t>
            </w:r>
          </w:p>
          <w:p w:rsidR="00A840D5" w:rsidRPr="003842CC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accurately, making analysis easy to reproduce.</w:t>
            </w:r>
          </w:p>
        </w:tc>
        <w:tc>
          <w:tcPr>
            <w:tcW w:w="900" w:type="dxa"/>
          </w:tcPr>
          <w:p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:rsidTr="00096A6F">
        <w:tc>
          <w:tcPr>
            <w:tcW w:w="1446" w:type="dxa"/>
            <w:gridSpan w:val="2"/>
          </w:tcPr>
          <w:p w:rsidR="00A840D5" w:rsidRPr="006E6444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Data Analysis</w:t>
            </w:r>
          </w:p>
        </w:tc>
        <w:tc>
          <w:tcPr>
            <w:tcW w:w="2048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Data was incomplete. Only identified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obvious trends or found trends not fully supported by the data</w:t>
            </w:r>
          </w:p>
        </w:tc>
        <w:tc>
          <w:tcPr>
            <w:tcW w:w="1740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data was complete and</w:t>
            </w:r>
          </w:p>
          <w:p w:rsidR="00A840D5" w:rsidRPr="00135934" w:rsidRDefault="00657B17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</w:t>
            </w:r>
            <w:r w:rsidR="00A840D5">
              <w:rPr>
                <w:rFonts w:ascii="Calibri" w:hAnsi="Calibri" w:cs="Calibri"/>
                <w:sz w:val="20"/>
                <w:szCs w:val="20"/>
                <w:lang w:val="en-US" w:eastAsia="en-US"/>
              </w:rPr>
              <w:t>ccuratelylabeled. But could not identify valid trends and could not make appropriate conclusions based on the data. Calculation documentations were not clear.</w:t>
            </w:r>
          </w:p>
        </w:tc>
        <w:tc>
          <w:tcPr>
            <w:tcW w:w="1930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data was complete and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accurately labeled. Identified valid trends and made appropriate conclusions based on the data. Documented calculations made during data analysis.</w:t>
            </w:r>
          </w:p>
        </w:tc>
        <w:tc>
          <w:tcPr>
            <w:tcW w:w="2034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All data was complete and accurately labeled.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Identified and described trends and made appropriate conclusions based on the data. Used statistical techniques to identify and analysis with appropriate calculations.</w:t>
            </w:r>
          </w:p>
        </w:tc>
        <w:tc>
          <w:tcPr>
            <w:tcW w:w="900" w:type="dxa"/>
          </w:tcPr>
          <w:p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:rsidTr="00096A6F">
        <w:tc>
          <w:tcPr>
            <w:tcW w:w="1446" w:type="dxa"/>
            <w:gridSpan w:val="2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Critical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Reflection</w:t>
            </w:r>
          </w:p>
        </w:tc>
        <w:tc>
          <w:tcPr>
            <w:tcW w:w="2048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 discussion and/or reflection on the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research. Discussion only touches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trivial or very general points of criticism.</w:t>
            </w:r>
          </w:p>
        </w:tc>
        <w:tc>
          <w:tcPr>
            <w:tcW w:w="1740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Only most obvious conflicts and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correspondences with existing literature are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identified. The value of the study is described,</w:t>
            </w:r>
          </w:p>
          <w:p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but it is not related to existing research.</w:t>
            </w:r>
          </w:p>
        </w:tc>
        <w:tc>
          <w:tcPr>
            <w:tcW w:w="1930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Mostly obvious and some critically identified conflicts andcorrespondences with existing literature. The value of the study is described and is mostly related to existing research.</w:t>
            </w:r>
          </w:p>
        </w:tc>
        <w:tc>
          <w:tcPr>
            <w:tcW w:w="2034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Results are critically confronted with existing literature. In case of conflicts, the relative weight of own results and existing literature is assessed.</w:t>
            </w:r>
          </w:p>
        </w:tc>
        <w:tc>
          <w:tcPr>
            <w:tcW w:w="900" w:type="dxa"/>
          </w:tcPr>
          <w:p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:rsidTr="00096A6F">
        <w:tc>
          <w:tcPr>
            <w:tcW w:w="1446" w:type="dxa"/>
            <w:gridSpan w:val="2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Conclusion</w:t>
            </w:r>
          </w:p>
        </w:tc>
        <w:tc>
          <w:tcPr>
            <w:tcW w:w="2048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Conclusions were simplistic. No clear relationship between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conclusions and hypothesis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>/objectives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40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Statements and conclusions were based on the data collected. But could not develop a strong relationship</w:t>
            </w:r>
          </w:p>
          <w:p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between conclusions and hypothesis.</w:t>
            </w:r>
          </w:p>
        </w:tc>
        <w:tc>
          <w:tcPr>
            <w:tcW w:w="1930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Statements and conclusions were based on the data collected. Showed a strong relationship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between conclusions and hypothesis.</w:t>
            </w:r>
          </w:p>
        </w:tc>
        <w:tc>
          <w:tcPr>
            <w:tcW w:w="2034" w:type="dxa"/>
          </w:tcPr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Restated problem and hypothesis. Justified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and methods of experiment. Findings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discussed in detail. Conclusions directly address hypothesis. Statements and conclusions</w:t>
            </w:r>
          </w:p>
          <w:p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were supported by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the data.</w:t>
            </w:r>
          </w:p>
        </w:tc>
        <w:tc>
          <w:tcPr>
            <w:tcW w:w="900" w:type="dxa"/>
          </w:tcPr>
          <w:p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:rsidTr="005E5C31">
        <w:trPr>
          <w:gridBefore w:val="1"/>
          <w:wBefore w:w="18" w:type="dxa"/>
          <w:trHeight w:val="395"/>
        </w:trPr>
        <w:tc>
          <w:tcPr>
            <w:tcW w:w="9180" w:type="dxa"/>
            <w:gridSpan w:val="5"/>
            <w:vAlign w:val="center"/>
          </w:tcPr>
          <w:p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00" w:type="dxa"/>
          </w:tcPr>
          <w:p w:rsidR="00096A6F" w:rsidRPr="00135934" w:rsidRDefault="00096A6F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8B1370" w:rsidRDefault="008B1370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E56BE7" w:rsidTr="00FE38D8">
        <w:tc>
          <w:tcPr>
            <w:tcW w:w="1795" w:type="dxa"/>
            <w:vMerge w:val="restart"/>
          </w:tcPr>
          <w:p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AssessmentTitle:</w:t>
            </w:r>
          </w:p>
        </w:tc>
        <w:tc>
          <w:tcPr>
            <w:tcW w:w="6480" w:type="dxa"/>
            <w:vMerge w:val="restart"/>
          </w:tcPr>
          <w:p w:rsidR="00E56BE7" w:rsidRPr="0041670E" w:rsidRDefault="00453BA1" w:rsidP="00453BA1">
            <w:pPr>
              <w:spacing w:before="20" w:after="20"/>
              <w:rPr>
                <w:color w:val="000000" w:themeColor="text1"/>
                <w:sz w:val="22"/>
                <w:szCs w:val="22"/>
              </w:rPr>
            </w:pPr>
            <w:r w:rsidRPr="0041670E">
              <w:rPr>
                <w:i/>
                <w:color w:val="000000" w:themeColor="text1"/>
                <w:sz w:val="22"/>
                <w:szCs w:val="22"/>
              </w:rPr>
              <w:t xml:space="preserve">Use </w:t>
            </w:r>
            <w:r w:rsidRPr="0041670E">
              <w:rPr>
                <w:color w:val="000000" w:themeColor="text1"/>
                <w:sz w:val="22"/>
                <w:szCs w:val="22"/>
              </w:rPr>
              <w:t>appropriate tools in modelling the diagrams (S</w:t>
            </w:r>
            <w:r w:rsidR="006917B3" w:rsidRPr="0041670E">
              <w:rPr>
                <w:color w:val="000000" w:themeColor="text1"/>
                <w:sz w:val="22"/>
                <w:szCs w:val="22"/>
              </w:rPr>
              <w:t>oft. Project</w:t>
            </w:r>
            <w:r w:rsidRPr="0041670E">
              <w:rPr>
                <w:color w:val="000000" w:themeColor="text1"/>
                <w:sz w:val="22"/>
                <w:szCs w:val="22"/>
              </w:rPr>
              <w:t>)</w:t>
            </w:r>
            <w:r w:rsidRPr="0041670E">
              <w:rPr>
                <w:color w:val="000000" w:themeColor="text1"/>
                <w:sz w:val="22"/>
                <w:szCs w:val="22"/>
              </w:rPr>
              <w:br/>
            </w:r>
            <w:r w:rsidRPr="0041670E">
              <w:rPr>
                <w:i/>
                <w:color w:val="000000" w:themeColor="text1"/>
                <w:sz w:val="22"/>
                <w:szCs w:val="22"/>
              </w:rPr>
              <w:t xml:space="preserve">Use </w:t>
            </w:r>
            <w:r w:rsidRPr="0041670E">
              <w:rPr>
                <w:color w:val="000000" w:themeColor="text1"/>
                <w:sz w:val="22"/>
                <w:szCs w:val="22"/>
              </w:rPr>
              <w:t xml:space="preserve">appropriate research methods in conducting </w:t>
            </w:r>
            <w:r w:rsidR="008245B7" w:rsidRPr="0041670E">
              <w:rPr>
                <w:color w:val="000000" w:themeColor="text1"/>
                <w:sz w:val="22"/>
                <w:szCs w:val="22"/>
              </w:rPr>
              <w:t>THESIS</w:t>
            </w:r>
          </w:p>
        </w:tc>
        <w:tc>
          <w:tcPr>
            <w:tcW w:w="810" w:type="dxa"/>
          </w:tcPr>
          <w:p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E33FB2">
              <w:rPr>
                <w:rFonts w:eastAsia="Garamond"/>
                <w:iCs/>
                <w:sz w:val="22"/>
                <w:szCs w:val="22"/>
                <w:lang w:val="en-GB"/>
              </w:rPr>
              <w:t>3</w:t>
            </w:r>
          </w:p>
        </w:tc>
      </w:tr>
      <w:tr w:rsidR="008B1370" w:rsidTr="00FE38D8">
        <w:tc>
          <w:tcPr>
            <w:tcW w:w="1795" w:type="dxa"/>
            <w:vMerge/>
          </w:tcPr>
          <w:p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B44C25">
              <w:rPr>
                <w:rFonts w:eastAsia="Garamond"/>
                <w:iCs/>
                <w:sz w:val="22"/>
                <w:szCs w:val="22"/>
                <w:lang w:val="en-GB"/>
              </w:rPr>
              <w:t>5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8B1370" w:rsidTr="00096A6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8B1370" w:rsidRPr="000C7916" w:rsidRDefault="008B1370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629"/>
        <w:gridCol w:w="1841"/>
        <w:gridCol w:w="1803"/>
        <w:gridCol w:w="1794"/>
        <w:gridCol w:w="1763"/>
        <w:gridCol w:w="1045"/>
        <w:gridCol w:w="21"/>
      </w:tblGrid>
      <w:tr w:rsidR="008B1370" w:rsidTr="00096A6F">
        <w:tc>
          <w:tcPr>
            <w:tcW w:w="1655" w:type="dxa"/>
            <w:gridSpan w:val="2"/>
            <w:vMerge w:val="restart"/>
          </w:tcPr>
          <w:p w:rsidR="008B1370" w:rsidRPr="00135934" w:rsidRDefault="008B1370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465" w:type="dxa"/>
            <w:gridSpan w:val="6"/>
          </w:tcPr>
          <w:p w:rsidR="008B1370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834112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834112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631ED" w:rsidTr="00096A6F">
        <w:tc>
          <w:tcPr>
            <w:tcW w:w="1655" w:type="dxa"/>
            <w:gridSpan w:val="2"/>
            <w:vMerge/>
          </w:tcPr>
          <w:p w:rsidR="008B1370" w:rsidRPr="00135934" w:rsidRDefault="008B1370" w:rsidP="00BD4258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Inadequate(1</w:t>
            </w:r>
            <w:r w:rsidR="00A65098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03" w:type="dxa"/>
          </w:tcPr>
          <w:p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</w:t>
            </w:r>
            <w:r w:rsidR="00CE6C3F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53" w:type="dxa"/>
          </w:tcPr>
          <w:p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</w:t>
            </w:r>
            <w:r w:rsidR="00CE6C3F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17" w:type="dxa"/>
          </w:tcPr>
          <w:p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</w:t>
            </w:r>
            <w:r w:rsidR="00A65098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02" w:type="dxa"/>
            <w:gridSpan w:val="2"/>
          </w:tcPr>
          <w:p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F631ED" w:rsidTr="00096A6F">
        <w:tc>
          <w:tcPr>
            <w:tcW w:w="1655" w:type="dxa"/>
            <w:gridSpan w:val="2"/>
          </w:tcPr>
          <w:p w:rsidR="008B1370" w:rsidRPr="00C534A4" w:rsidRDefault="006C606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Appropriateness</w:t>
            </w:r>
          </w:p>
        </w:tc>
        <w:tc>
          <w:tcPr>
            <w:tcW w:w="1890" w:type="dxa"/>
          </w:tcPr>
          <w:p w:rsidR="008B1370" w:rsidRPr="00C534A4" w:rsidRDefault="000615A1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6A44DC" w:rsidRPr="00C534A4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appear</w:t>
            </w:r>
            <w:r w:rsidR="003E7C4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to be 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inappropriate or unrelated to purpose and research questions</w:t>
            </w:r>
            <w:r w:rsidR="003E7C4C" w:rsidRPr="00C534A4">
              <w:rPr>
                <w:rFonts w:asciiTheme="minorHAnsi" w:hAnsiTheme="minorHAnsi" w:cstheme="minorHAnsi"/>
                <w:sz w:val="20"/>
                <w:szCs w:val="20"/>
              </w:rPr>
              <w:t>/ software design</w:t>
            </w:r>
          </w:p>
        </w:tc>
        <w:tc>
          <w:tcPr>
            <w:tcW w:w="1803" w:type="dxa"/>
          </w:tcPr>
          <w:p w:rsidR="008B1370" w:rsidRPr="00C534A4" w:rsidRDefault="000615A1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/tools 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appear to be appropriate and related to purpose and research questions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/software design</w:t>
            </w:r>
          </w:p>
        </w:tc>
        <w:tc>
          <w:tcPr>
            <w:tcW w:w="1853" w:type="dxa"/>
          </w:tcPr>
          <w:p w:rsidR="008B1370" w:rsidRPr="00C534A4" w:rsidRDefault="007E15FC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appear sound, appropriate and related to purpose and research questions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 software design</w:t>
            </w:r>
          </w:p>
        </w:tc>
        <w:tc>
          <w:tcPr>
            <w:tcW w:w="1817" w:type="dxa"/>
          </w:tcPr>
          <w:p w:rsidR="008B1370" w:rsidRPr="00C534A4" w:rsidRDefault="007E15FC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5336FF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are highly appropriate for this type of project and are directly linked to the purpose and research questions.</w:t>
            </w:r>
          </w:p>
        </w:tc>
        <w:tc>
          <w:tcPr>
            <w:tcW w:w="1102" w:type="dxa"/>
            <w:gridSpan w:val="2"/>
          </w:tcPr>
          <w:p w:rsidR="008B1370" w:rsidRPr="00025A1E" w:rsidRDefault="008B1370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631ED" w:rsidTr="00096A6F">
        <w:tc>
          <w:tcPr>
            <w:tcW w:w="1655" w:type="dxa"/>
            <w:gridSpan w:val="2"/>
          </w:tcPr>
          <w:p w:rsidR="00487C43" w:rsidRPr="00C534A4" w:rsidRDefault="006C6067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Completeness</w:t>
            </w:r>
          </w:p>
        </w:tc>
        <w:tc>
          <w:tcPr>
            <w:tcW w:w="1890" w:type="dxa"/>
          </w:tcPr>
          <w:p w:rsidR="00487C43" w:rsidRPr="00C534A4" w:rsidRDefault="003E269B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Incomplete and little description of methods</w:t>
            </w:r>
            <w:r w:rsidR="00BA109C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03" w:type="dxa"/>
          </w:tcPr>
          <w:p w:rsidR="00487C43" w:rsidRPr="00C534A4" w:rsidRDefault="00A63579" w:rsidP="00487C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Partial description of methods</w:t>
            </w:r>
            <w:r w:rsidR="007464ED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53" w:type="dxa"/>
          </w:tcPr>
          <w:p w:rsidR="00487C43" w:rsidRPr="00C534A4" w:rsidRDefault="007A60CD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Moderately well written and mostly complete description of methods</w:t>
            </w:r>
            <w:r w:rsidR="007464ED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17" w:type="dxa"/>
          </w:tcPr>
          <w:p w:rsidR="00487C43" w:rsidRPr="00C534A4" w:rsidRDefault="007A60CD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Well written, detailed description of methods</w:t>
            </w:r>
            <w:r w:rsidR="00CC0A7C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102" w:type="dxa"/>
            <w:gridSpan w:val="2"/>
          </w:tcPr>
          <w:p w:rsidR="00487C43" w:rsidRPr="00025A1E" w:rsidRDefault="00487C43" w:rsidP="00487C4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631ED" w:rsidTr="00096A6F">
        <w:tc>
          <w:tcPr>
            <w:tcW w:w="1655" w:type="dxa"/>
            <w:gridSpan w:val="2"/>
          </w:tcPr>
          <w:p w:rsidR="00487C43" w:rsidRPr="00C534A4" w:rsidRDefault="00DD6396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Data Analysis</w:t>
            </w:r>
            <w:r w:rsidR="00A938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 using Tools/Methods</w:t>
            </w:r>
          </w:p>
        </w:tc>
        <w:tc>
          <w:tcPr>
            <w:tcW w:w="1890" w:type="dxa"/>
          </w:tcPr>
          <w:p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ata analysis is incomplete and inappropriate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for the research/ project</w:t>
            </w:r>
          </w:p>
        </w:tc>
        <w:tc>
          <w:tcPr>
            <w:tcW w:w="1803" w:type="dxa"/>
          </w:tcPr>
          <w:p w:rsidR="00487C43" w:rsidRPr="00C534A4" w:rsidRDefault="00A938FC" w:rsidP="00487C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ata analysis appears 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to be 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/project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but needs significant refinement</w:t>
            </w:r>
          </w:p>
        </w:tc>
        <w:tc>
          <w:tcPr>
            <w:tcW w:w="1853" w:type="dxa"/>
          </w:tcPr>
          <w:p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 the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ata analysis is 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 project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but needs some refinement.</w:t>
            </w:r>
          </w:p>
        </w:tc>
        <w:tc>
          <w:tcPr>
            <w:tcW w:w="1817" w:type="dxa"/>
          </w:tcPr>
          <w:p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 xml:space="preserve">sthe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DD6396" w:rsidRPr="00C534A4">
              <w:rPr>
                <w:rFonts w:asciiTheme="minorHAnsi" w:hAnsiTheme="minorHAnsi" w:cstheme="minorHAnsi"/>
                <w:sz w:val="20"/>
                <w:szCs w:val="20"/>
              </w:rPr>
              <w:t>ata analysis is highly 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 project</w:t>
            </w:r>
            <w:r w:rsidR="00DD6396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and needs little or no refinement.</w:t>
            </w:r>
          </w:p>
        </w:tc>
        <w:tc>
          <w:tcPr>
            <w:tcW w:w="1102" w:type="dxa"/>
            <w:gridSpan w:val="2"/>
          </w:tcPr>
          <w:p w:rsidR="00487C43" w:rsidRPr="00025A1E" w:rsidRDefault="00487C43" w:rsidP="00487C4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000" w:type="dxa"/>
            <w:gridSpan w:val="5"/>
            <w:vAlign w:val="center"/>
          </w:tcPr>
          <w:p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080" w:type="dxa"/>
          </w:tcPr>
          <w:p w:rsidR="00096A6F" w:rsidRPr="00135934" w:rsidRDefault="00096A6F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096A6F" w:rsidRDefault="00096A6F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833"/>
      </w:tblGrid>
      <w:tr w:rsidR="00FE38D8" w:rsidTr="009425E6">
        <w:tc>
          <w:tcPr>
            <w:tcW w:w="1795" w:type="dxa"/>
            <w:vMerge w:val="restart"/>
          </w:tcPr>
          <w:p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AssessmentTitle:</w:t>
            </w:r>
          </w:p>
        </w:tc>
        <w:tc>
          <w:tcPr>
            <w:tcW w:w="6480" w:type="dxa"/>
            <w:vMerge w:val="restart"/>
          </w:tcPr>
          <w:p w:rsidR="00FE38D8" w:rsidRPr="00CE6C3F" w:rsidRDefault="00925BCA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CE6C3F">
              <w:rPr>
                <w:i/>
              </w:rPr>
              <w:t>Choose</w:t>
            </w:r>
            <w:r w:rsidRPr="00CE6C3F">
              <w:rPr>
                <w:iCs/>
              </w:rPr>
              <w:t xml:space="preserve"> appropriate software engineering model in a software development environment</w:t>
            </w:r>
          </w:p>
        </w:tc>
        <w:tc>
          <w:tcPr>
            <w:tcW w:w="810" w:type="dxa"/>
          </w:tcPr>
          <w:p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833" w:type="dxa"/>
          </w:tcPr>
          <w:p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4</w:t>
            </w:r>
          </w:p>
        </w:tc>
      </w:tr>
      <w:tr w:rsidR="00FE38D8" w:rsidTr="009425E6">
        <w:tc>
          <w:tcPr>
            <w:tcW w:w="1795" w:type="dxa"/>
            <w:vMerge/>
          </w:tcPr>
          <w:p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833" w:type="dxa"/>
          </w:tcPr>
          <w:p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6</w:t>
            </w:r>
          </w:p>
        </w:tc>
      </w:tr>
    </w:tbl>
    <w:p w:rsidR="00FE38D8" w:rsidRDefault="00FE38D8" w:rsidP="00FE38D8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FE38D8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:rsidR="00FE38D8" w:rsidRPr="000C7916" w:rsidRDefault="00FE38D8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580"/>
        <w:gridCol w:w="1891"/>
        <w:gridCol w:w="1718"/>
        <w:gridCol w:w="1840"/>
        <w:gridCol w:w="1810"/>
        <w:gridCol w:w="1057"/>
      </w:tblGrid>
      <w:tr w:rsidR="00FE38D8" w:rsidTr="00EB273B">
        <w:tc>
          <w:tcPr>
            <w:tcW w:w="1610" w:type="dxa"/>
            <w:gridSpan w:val="2"/>
            <w:vMerge w:val="restart"/>
          </w:tcPr>
          <w:p w:rsidR="00FE38D8" w:rsidRPr="00135934" w:rsidRDefault="00FE38D8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488" w:type="dxa"/>
            <w:gridSpan w:val="5"/>
          </w:tcPr>
          <w:p w:rsidR="00FE38D8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E38D8" w:rsidTr="00EB273B">
        <w:tc>
          <w:tcPr>
            <w:tcW w:w="1610" w:type="dxa"/>
            <w:gridSpan w:val="2"/>
            <w:vMerge/>
          </w:tcPr>
          <w:p w:rsidR="00FE38D8" w:rsidRPr="00135934" w:rsidRDefault="00FE38D8" w:rsidP="00BD4258">
            <w:pPr>
              <w:rPr>
                <w:sz w:val="22"/>
                <w:szCs w:val="22"/>
              </w:rPr>
            </w:pPr>
          </w:p>
        </w:tc>
        <w:tc>
          <w:tcPr>
            <w:tcW w:w="1928" w:type="dxa"/>
          </w:tcPr>
          <w:p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Inadequate(1</w:t>
            </w:r>
            <w:r w:rsidR="00CE6C3F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31" w:type="dxa"/>
          </w:tcPr>
          <w:p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</w:t>
            </w:r>
            <w:r w:rsidR="00CE6C3F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91" w:type="dxa"/>
          </w:tcPr>
          <w:p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</w:t>
            </w:r>
            <w:r w:rsidR="00CE6C3F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58" w:type="dxa"/>
          </w:tcPr>
          <w:p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</w:t>
            </w:r>
            <w:r w:rsidR="00CE6C3F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412240" w:rsidTr="00EB273B">
        <w:tc>
          <w:tcPr>
            <w:tcW w:w="1610" w:type="dxa"/>
            <w:gridSpan w:val="2"/>
          </w:tcPr>
          <w:p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Content</w:t>
            </w:r>
          </w:p>
          <w:p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Knowledge</w:t>
            </w:r>
            <w:r w:rsidR="00B83F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of the project/thesis</w:t>
            </w:r>
          </w:p>
        </w:tc>
        <w:tc>
          <w:tcPr>
            <w:tcW w:w="1928" w:type="dxa"/>
          </w:tcPr>
          <w:p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does not have grasp of information and cannot answer the questions about subject.</w:t>
            </w:r>
          </w:p>
        </w:tc>
        <w:tc>
          <w:tcPr>
            <w:tcW w:w="1731" w:type="dxa"/>
          </w:tcPr>
          <w:p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is uncomfortable with information and is able to answer only basic questions.</w:t>
            </w:r>
          </w:p>
        </w:tc>
        <w:tc>
          <w:tcPr>
            <w:tcW w:w="1891" w:type="dxa"/>
          </w:tcPr>
          <w:p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is at ease with content but fails to elaborate</w:t>
            </w:r>
            <w:r w:rsidR="00B83F42">
              <w:rPr>
                <w:rFonts w:asciiTheme="minorHAnsi" w:hAnsiTheme="minorHAnsi" w:cstheme="minorHAnsi"/>
                <w:sz w:val="20"/>
                <w:szCs w:val="20"/>
              </w:rPr>
              <w:t xml:space="preserve"> concept of the project/thesis</w:t>
            </w:r>
          </w:p>
        </w:tc>
        <w:tc>
          <w:tcPr>
            <w:tcW w:w="1858" w:type="dxa"/>
          </w:tcPr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demonstrates full knowledge (more than required) with explanations and elaboration.</w:t>
            </w:r>
          </w:p>
        </w:tc>
        <w:tc>
          <w:tcPr>
            <w:tcW w:w="1080" w:type="dxa"/>
          </w:tcPr>
          <w:p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2240" w:rsidTr="00EB273B">
        <w:tc>
          <w:tcPr>
            <w:tcW w:w="1610" w:type="dxa"/>
            <w:gridSpan w:val="2"/>
          </w:tcPr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Argumentation</w:t>
            </w:r>
            <w:r w:rsidR="00B83F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of Method selection</w:t>
            </w:r>
          </w:p>
        </w:tc>
        <w:tc>
          <w:tcPr>
            <w:tcW w:w="1928" w:type="dxa"/>
          </w:tcPr>
          <w:p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 not articulate a position or argument.</w:t>
            </w:r>
          </w:p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731" w:type="dxa"/>
          </w:tcPr>
          <w:p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Articulates a position or argument that is unfocused or ambiguous</w:t>
            </w:r>
          </w:p>
          <w:p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1" w:type="dxa"/>
          </w:tcPr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Articulates a position or argument that is incomplete or limited in scope</w:t>
            </w:r>
          </w:p>
        </w:tc>
        <w:tc>
          <w:tcPr>
            <w:tcW w:w="1858" w:type="dxa"/>
          </w:tcPr>
          <w:p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 xml:space="preserve">Clearly articulates a position or argument </w:t>
            </w:r>
          </w:p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</w:tcPr>
          <w:p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2240" w:rsidTr="00EB273B">
        <w:tc>
          <w:tcPr>
            <w:tcW w:w="1610" w:type="dxa"/>
            <w:gridSpan w:val="2"/>
          </w:tcPr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Evidence of Argumentation</w:t>
            </w:r>
          </w:p>
        </w:tc>
        <w:tc>
          <w:tcPr>
            <w:tcW w:w="1928" w:type="dxa"/>
          </w:tcPr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Doesn’t present enough evidence to support argument, even when prompted repeatedly</w:t>
            </w:r>
          </w:p>
        </w:tc>
        <w:tc>
          <w:tcPr>
            <w:tcW w:w="1731" w:type="dxa"/>
          </w:tcPr>
          <w:p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 not present enough evidence to support argument, but augments when prompted</w:t>
            </w:r>
          </w:p>
        </w:tc>
        <w:tc>
          <w:tcPr>
            <w:tcW w:w="1891" w:type="dxa"/>
          </w:tcPr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Presents limited evidence to support argument</w:t>
            </w:r>
          </w:p>
        </w:tc>
        <w:tc>
          <w:tcPr>
            <w:tcW w:w="1858" w:type="dxa"/>
          </w:tcPr>
          <w:p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Presents sufficient amount of evidence to support argument</w:t>
            </w:r>
          </w:p>
        </w:tc>
        <w:tc>
          <w:tcPr>
            <w:tcW w:w="1080" w:type="dxa"/>
          </w:tcPr>
          <w:p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96A6F" w:rsidRPr="00135934" w:rsidTr="005E5C31">
        <w:trPr>
          <w:gridBefore w:val="1"/>
          <w:wBefore w:w="18" w:type="dxa"/>
          <w:trHeight w:val="395"/>
        </w:trPr>
        <w:tc>
          <w:tcPr>
            <w:tcW w:w="9000" w:type="dxa"/>
            <w:gridSpan w:val="5"/>
            <w:vAlign w:val="center"/>
          </w:tcPr>
          <w:p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80" w:type="dxa"/>
          </w:tcPr>
          <w:p w:rsidR="00096A6F" w:rsidRPr="00135934" w:rsidRDefault="00096A6F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194E88" w:rsidTr="00BD4258">
        <w:tc>
          <w:tcPr>
            <w:tcW w:w="1795" w:type="dxa"/>
            <w:vMerge w:val="restart"/>
          </w:tcPr>
          <w:p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AssessmentTitle:</w:t>
            </w:r>
          </w:p>
        </w:tc>
        <w:tc>
          <w:tcPr>
            <w:tcW w:w="6480" w:type="dxa"/>
            <w:vMerge w:val="restart"/>
          </w:tcPr>
          <w:p w:rsidR="00194E88" w:rsidRPr="005845C7" w:rsidRDefault="00194E88" w:rsidP="00194E8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845C7">
              <w:rPr>
                <w:i/>
                <w:sz w:val="22"/>
                <w:szCs w:val="22"/>
              </w:rPr>
              <w:t xml:space="preserve">Determine </w:t>
            </w:r>
            <w:r w:rsidRPr="005845C7">
              <w:rPr>
                <w:sz w:val="22"/>
                <w:szCs w:val="22"/>
              </w:rPr>
              <w:t>the impact of Environment and Sustainability</w:t>
            </w:r>
          </w:p>
        </w:tc>
        <w:tc>
          <w:tcPr>
            <w:tcW w:w="810" w:type="dxa"/>
          </w:tcPr>
          <w:p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5</w:t>
            </w:r>
          </w:p>
        </w:tc>
      </w:tr>
      <w:tr w:rsidR="00194E88" w:rsidTr="00BD4258">
        <w:tc>
          <w:tcPr>
            <w:tcW w:w="1795" w:type="dxa"/>
            <w:vMerge/>
          </w:tcPr>
          <w:p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7</w:t>
            </w:r>
          </w:p>
        </w:tc>
      </w:tr>
    </w:tbl>
    <w:p w:rsidR="00925BCA" w:rsidRDefault="00925BCA" w:rsidP="00925BCA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925BCA" w:rsidTr="008C01F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25BCA" w:rsidRPr="000C7916" w:rsidRDefault="00925BCA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"/>
        <w:gridCol w:w="1335"/>
        <w:gridCol w:w="1925"/>
        <w:gridCol w:w="1894"/>
        <w:gridCol w:w="1912"/>
        <w:gridCol w:w="1948"/>
        <w:gridCol w:w="864"/>
        <w:gridCol w:w="17"/>
      </w:tblGrid>
      <w:tr w:rsidR="008C01F2" w:rsidTr="00096A6F">
        <w:tc>
          <w:tcPr>
            <w:tcW w:w="1413" w:type="dxa"/>
            <w:gridSpan w:val="2"/>
            <w:vMerge w:val="restart"/>
          </w:tcPr>
          <w:p w:rsidR="008C01F2" w:rsidRPr="00135934" w:rsidRDefault="008C01F2" w:rsidP="0054597D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707" w:type="dxa"/>
            <w:gridSpan w:val="6"/>
          </w:tcPr>
          <w:p w:rsidR="008C01F2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8C01F2" w:rsidTr="00096A6F">
        <w:tc>
          <w:tcPr>
            <w:tcW w:w="1413" w:type="dxa"/>
            <w:gridSpan w:val="2"/>
            <w:vMerge/>
          </w:tcPr>
          <w:p w:rsidR="008C01F2" w:rsidRPr="00135934" w:rsidRDefault="008C01F2" w:rsidP="0054597D">
            <w:pPr>
              <w:rPr>
                <w:sz w:val="22"/>
                <w:szCs w:val="22"/>
              </w:rPr>
            </w:pPr>
          </w:p>
        </w:tc>
        <w:tc>
          <w:tcPr>
            <w:tcW w:w="1957" w:type="dxa"/>
          </w:tcPr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Inadequate(1</w:t>
            </w:r>
            <w:r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94" w:type="dxa"/>
          </w:tcPr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</w:t>
            </w:r>
            <w:r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31" w:type="dxa"/>
          </w:tcPr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</w:t>
            </w:r>
            <w:r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03" w:type="dxa"/>
          </w:tcPr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</w:t>
            </w:r>
            <w:r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22" w:type="dxa"/>
            <w:gridSpan w:val="2"/>
          </w:tcPr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8C01F2" w:rsidTr="00096A6F">
        <w:tc>
          <w:tcPr>
            <w:tcW w:w="1413" w:type="dxa"/>
            <w:gridSpan w:val="2"/>
          </w:tcPr>
          <w:p w:rsidR="008C01F2" w:rsidRPr="00F30064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F30064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Impact on</w:t>
            </w:r>
          </w:p>
          <w:p w:rsidR="008C01F2" w:rsidRPr="00D532F0" w:rsidRDefault="008C01F2" w:rsidP="0054597D">
            <w:pPr>
              <w:rPr>
                <w:sz w:val="22"/>
                <w:szCs w:val="22"/>
                <w:highlight w:val="yellow"/>
              </w:rPr>
            </w:pPr>
            <w:r w:rsidRPr="00F30064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Environment</w:t>
            </w:r>
          </w:p>
        </w:tc>
        <w:tc>
          <w:tcPr>
            <w:tcW w:w="1957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 or includes content/information that shows</w:t>
            </w:r>
          </w:p>
          <w:p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little or no understanding of the impact on environment</w:t>
            </w:r>
          </w:p>
        </w:tc>
        <w:tc>
          <w:tcPr>
            <w:tcW w:w="1894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Design project includes limited understanding </w:t>
            </w:r>
          </w:p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of project/thesis impact on the environment </w:t>
            </w:r>
          </w:p>
        </w:tc>
        <w:tc>
          <w:tcPr>
            <w:tcW w:w="1931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content/information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that shows adequate understanding</w:t>
            </w:r>
          </w:p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 the impact on the environment</w:t>
            </w:r>
          </w:p>
        </w:tc>
        <w:tc>
          <w:tcPr>
            <w:tcW w:w="2003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good</w:t>
            </w:r>
          </w:p>
          <w:p w:rsidR="008C01F2" w:rsidRPr="003842CC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understanding of the impact on the environment </w:t>
            </w:r>
          </w:p>
        </w:tc>
        <w:tc>
          <w:tcPr>
            <w:tcW w:w="922" w:type="dxa"/>
            <w:gridSpan w:val="2"/>
          </w:tcPr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C01F2" w:rsidTr="00096A6F">
        <w:tc>
          <w:tcPr>
            <w:tcW w:w="1413" w:type="dxa"/>
            <w:gridSpan w:val="2"/>
          </w:tcPr>
          <w:p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Life cycle analysis</w:t>
            </w:r>
          </w:p>
        </w:tc>
        <w:tc>
          <w:tcPr>
            <w:tcW w:w="1957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 or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includes content/information that shows little or no understanding of Life cycle analysis</w:t>
            </w:r>
          </w:p>
        </w:tc>
        <w:tc>
          <w:tcPr>
            <w:tcW w:w="1894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</w:t>
            </w:r>
          </w:p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some understanding of Life cycle analysis</w:t>
            </w:r>
          </w:p>
        </w:tc>
        <w:tc>
          <w:tcPr>
            <w:tcW w:w="1931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content/information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that shows adequate understanding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 Life cycle analysis</w:t>
            </w:r>
          </w:p>
        </w:tc>
        <w:tc>
          <w:tcPr>
            <w:tcW w:w="2003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good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understanding of Life cycle analysis</w:t>
            </w:r>
          </w:p>
        </w:tc>
        <w:tc>
          <w:tcPr>
            <w:tcW w:w="922" w:type="dxa"/>
            <w:gridSpan w:val="2"/>
          </w:tcPr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C01F2" w:rsidTr="00096A6F">
        <w:tc>
          <w:tcPr>
            <w:tcW w:w="1413" w:type="dxa"/>
            <w:gridSpan w:val="2"/>
          </w:tcPr>
          <w:p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Uncertainty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analysis</w:t>
            </w:r>
          </w:p>
        </w:tc>
        <w:tc>
          <w:tcPr>
            <w:tcW w:w="1957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with no technique to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achieve sustainability</w:t>
            </w:r>
          </w:p>
        </w:tc>
        <w:tc>
          <w:tcPr>
            <w:tcW w:w="1894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some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some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but a proposed</w:t>
            </w:r>
          </w:p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technique to achieve sustainability</w:t>
            </w:r>
          </w:p>
        </w:tc>
        <w:tc>
          <w:tcPr>
            <w:tcW w:w="1931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some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adequate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but a proposed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technique to achieve sustainability</w:t>
            </w:r>
          </w:p>
        </w:tc>
        <w:tc>
          <w:tcPr>
            <w:tcW w:w="2003" w:type="dxa"/>
          </w:tcPr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of Uncertainty analysis and includes innovative technologies to achieve sustainability</w:t>
            </w:r>
          </w:p>
        </w:tc>
        <w:tc>
          <w:tcPr>
            <w:tcW w:w="922" w:type="dxa"/>
            <w:gridSpan w:val="2"/>
          </w:tcPr>
          <w:p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180" w:type="dxa"/>
            <w:gridSpan w:val="5"/>
            <w:vAlign w:val="center"/>
          </w:tcPr>
          <w:p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00" w:type="dxa"/>
          </w:tcPr>
          <w:p w:rsidR="00096A6F" w:rsidRPr="00135934" w:rsidRDefault="00096A6F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925BCA" w:rsidRDefault="00925BCA" w:rsidP="00925BCA"/>
    <w:p w:rsidR="00925BCA" w:rsidRDefault="00925BCA" w:rsidP="00FE38D8"/>
    <w:p w:rsidR="00FE38D8" w:rsidRDefault="00FE38D8" w:rsidP="006856EE"/>
    <w:p w:rsidR="00194E88" w:rsidRDefault="00194E88" w:rsidP="006856EE"/>
    <w:p w:rsidR="00194E88" w:rsidRDefault="00194E88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B81527" w:rsidRDefault="00B81527" w:rsidP="006856EE"/>
    <w:p w:rsidR="00194E88" w:rsidRDefault="00194E88" w:rsidP="00194E88">
      <w:pPr>
        <w:tabs>
          <w:tab w:val="left" w:pos="0"/>
        </w:tabs>
        <w:jc w:val="both"/>
        <w:rPr>
          <w:rFonts w:ascii="Garamond" w:eastAsia="Garamond" w:hAnsi="Garamond" w:cs="Garamond"/>
          <w:i/>
          <w:iCs/>
          <w:lang w:val="en-GB"/>
        </w:rPr>
      </w:pPr>
    </w:p>
    <w:p w:rsidR="00194E88" w:rsidRDefault="00194E88" w:rsidP="00194E8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194E88" w:rsidTr="00BD4258">
        <w:tc>
          <w:tcPr>
            <w:tcW w:w="1795" w:type="dxa"/>
            <w:vMerge w:val="restart"/>
          </w:tcPr>
          <w:p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AssessmentTitle:</w:t>
            </w:r>
          </w:p>
        </w:tc>
        <w:tc>
          <w:tcPr>
            <w:tcW w:w="6480" w:type="dxa"/>
            <w:vMerge w:val="restart"/>
          </w:tcPr>
          <w:p w:rsidR="00194E88" w:rsidRPr="00135934" w:rsidRDefault="003F2FD0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Identify</w:t>
            </w:r>
            <w:r w:rsidRPr="005975A8">
              <w:rPr>
                <w:lang w:val="en-US" w:eastAsia="en-US"/>
              </w:rPr>
              <w:t xml:space="preserve"> the ethical issues that will arise in the design of the system</w:t>
            </w:r>
          </w:p>
        </w:tc>
        <w:tc>
          <w:tcPr>
            <w:tcW w:w="810" w:type="dxa"/>
          </w:tcPr>
          <w:p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6</w:t>
            </w:r>
          </w:p>
        </w:tc>
      </w:tr>
      <w:tr w:rsidR="00194E88" w:rsidTr="00BD4258">
        <w:tc>
          <w:tcPr>
            <w:tcW w:w="1795" w:type="dxa"/>
            <w:vMerge/>
          </w:tcPr>
          <w:p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8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194E88" w:rsidTr="004C042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194E88" w:rsidRPr="000C7916" w:rsidRDefault="00194E88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438"/>
        <w:gridCol w:w="1931"/>
        <w:gridCol w:w="1730"/>
        <w:gridCol w:w="1885"/>
        <w:gridCol w:w="2063"/>
        <w:gridCol w:w="18"/>
        <w:gridCol w:w="809"/>
        <w:gridCol w:w="22"/>
      </w:tblGrid>
      <w:tr w:rsidR="00194E88" w:rsidTr="00370278">
        <w:tc>
          <w:tcPr>
            <w:tcW w:w="1458" w:type="dxa"/>
            <w:gridSpan w:val="2"/>
            <w:vMerge w:val="restart"/>
          </w:tcPr>
          <w:p w:rsidR="00194E88" w:rsidRPr="00135934" w:rsidRDefault="00194E88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62" w:type="dxa"/>
            <w:gridSpan w:val="7"/>
          </w:tcPr>
          <w:p w:rsidR="00194E88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194E88" w:rsidTr="00370278">
        <w:tc>
          <w:tcPr>
            <w:tcW w:w="1458" w:type="dxa"/>
            <w:gridSpan w:val="2"/>
            <w:vMerge/>
          </w:tcPr>
          <w:p w:rsidR="00194E88" w:rsidRPr="00135934" w:rsidRDefault="00194E88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Inadequate(1)</w:t>
            </w:r>
          </w:p>
        </w:tc>
        <w:tc>
          <w:tcPr>
            <w:tcW w:w="1746" w:type="dxa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Satisfactory(2)</w:t>
            </w:r>
          </w:p>
        </w:tc>
        <w:tc>
          <w:tcPr>
            <w:tcW w:w="1944" w:type="dxa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Good(3)</w:t>
            </w:r>
          </w:p>
        </w:tc>
        <w:tc>
          <w:tcPr>
            <w:tcW w:w="2142" w:type="dxa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Excellent(4)</w:t>
            </w:r>
          </w:p>
        </w:tc>
        <w:tc>
          <w:tcPr>
            <w:tcW w:w="850" w:type="dxa"/>
            <w:gridSpan w:val="3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194E88" w:rsidTr="00370278">
        <w:tc>
          <w:tcPr>
            <w:tcW w:w="1458" w:type="dxa"/>
            <w:gridSpan w:val="2"/>
          </w:tcPr>
          <w:p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Stakeholder</w:t>
            </w:r>
          </w:p>
          <w:p w:rsidR="00194E88" w:rsidRPr="00135934" w:rsidRDefault="00B85A9C" w:rsidP="00B85A9C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Perspective</w:t>
            </w:r>
          </w:p>
        </w:tc>
        <w:tc>
          <w:tcPr>
            <w:tcW w:w="1980" w:type="dxa"/>
          </w:tcPr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identify few and/or most obvious</w:t>
            </w:r>
          </w:p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stakeholders, perhaps stating their</w:t>
            </w:r>
          </w:p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positions in a limited way and/or</w:t>
            </w:r>
          </w:p>
          <w:p w:rsidR="00194E88" w:rsidRPr="00135934" w:rsidRDefault="001E32F2" w:rsidP="001E32F2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misrepresenting their positions.</w:t>
            </w:r>
          </w:p>
        </w:tc>
        <w:tc>
          <w:tcPr>
            <w:tcW w:w="1746" w:type="dxa"/>
          </w:tcPr>
          <w:p w:rsidR="00194E88" w:rsidRPr="00135934" w:rsidRDefault="004C66F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explain the perspectives of general stakeholders and convey these.</w:t>
            </w:r>
          </w:p>
        </w:tc>
        <w:tc>
          <w:tcPr>
            <w:tcW w:w="1944" w:type="dxa"/>
          </w:tcPr>
          <w:p w:rsidR="00194E88" w:rsidRPr="00135934" w:rsidRDefault="009248D3" w:rsidP="009248D3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explain the perspectives of major stakeholders and convey these with reasonable accuracy.</w:t>
            </w:r>
          </w:p>
        </w:tc>
        <w:tc>
          <w:tcPr>
            <w:tcW w:w="2142" w:type="dxa"/>
          </w:tcPr>
          <w:p w:rsidR="00194E88" w:rsidRPr="003842CC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thoughtfully consider perspectives of diverse relevant stakeholders and articulate these with great clarity, accuracy, and empathy.</w:t>
            </w:r>
          </w:p>
        </w:tc>
        <w:tc>
          <w:tcPr>
            <w:tcW w:w="850" w:type="dxa"/>
            <w:gridSpan w:val="3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:rsidTr="00370278">
        <w:tc>
          <w:tcPr>
            <w:tcW w:w="1458" w:type="dxa"/>
            <w:gridSpan w:val="2"/>
          </w:tcPr>
          <w:p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Ethical Issues</w:t>
            </w:r>
          </w:p>
          <w:p w:rsidR="00194E88" w:rsidRPr="006E6444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Identification</w:t>
            </w:r>
          </w:p>
        </w:tc>
        <w:tc>
          <w:tcPr>
            <w:tcW w:w="1980" w:type="dxa"/>
          </w:tcPr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begin to frame the Ethical Issues, but have difficulty separating primary and</w:t>
            </w:r>
          </w:p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secondary problems. If approaches to</w:t>
            </w:r>
          </w:p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address the problem are advocated, they</w:t>
            </w:r>
          </w:p>
          <w:p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are quite general and may be naive.</w:t>
            </w:r>
          </w:p>
        </w:tc>
        <w:tc>
          <w:tcPr>
            <w:tcW w:w="1746" w:type="dxa"/>
          </w:tcPr>
          <w:p w:rsidR="00EF08FE" w:rsidRDefault="00EF08FE" w:rsidP="00EF08F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can distinguish primary and secondary Ethical</w:t>
            </w:r>
          </w:p>
          <w:p w:rsidR="00EF08FE" w:rsidRDefault="00EF08FE" w:rsidP="00EF08F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Issues. There is evidence that they have begun to formulate credible</w:t>
            </w:r>
          </w:p>
          <w:p w:rsidR="00194E88" w:rsidRPr="00135934" w:rsidRDefault="00EF08FE" w:rsidP="00EF08F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approaches to address Ethical Issues.</w:t>
            </w:r>
          </w:p>
        </w:tc>
        <w:tc>
          <w:tcPr>
            <w:tcW w:w="1944" w:type="dxa"/>
          </w:tcPr>
          <w:p w:rsidR="009248D3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generally successful in distinguishing primary and secondary Ethical</w:t>
            </w:r>
          </w:p>
          <w:p w:rsidR="009248D3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 with justification. There is evidence that they have begun to formulate credible</w:t>
            </w:r>
          </w:p>
          <w:p w:rsidR="00194E88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approaches to address Ethical Issues.</w:t>
            </w:r>
          </w:p>
        </w:tc>
        <w:tc>
          <w:tcPr>
            <w:tcW w:w="2142" w:type="dxa"/>
          </w:tcPr>
          <w:p w:rsidR="00501D05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convincingly and accurately frame the Ethical Issues and parse it into sub‐problems, providing justification. They suggest detailed</w:t>
            </w:r>
          </w:p>
          <w:p w:rsidR="00501D05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viable approaches to resolve the Ethical</w:t>
            </w:r>
          </w:p>
          <w:p w:rsidR="00194E88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Issues.</w:t>
            </w:r>
          </w:p>
        </w:tc>
        <w:tc>
          <w:tcPr>
            <w:tcW w:w="850" w:type="dxa"/>
            <w:gridSpan w:val="3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:rsidTr="00370278">
        <w:tc>
          <w:tcPr>
            <w:tcW w:w="1458" w:type="dxa"/>
            <w:gridSpan w:val="2"/>
          </w:tcPr>
          <w:p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Code of Ethics</w:t>
            </w:r>
          </w:p>
          <w:p w:rsidR="00194E88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Consideration</w:t>
            </w:r>
          </w:p>
        </w:tc>
        <w:tc>
          <w:tcPr>
            <w:tcW w:w="1980" w:type="dxa"/>
          </w:tcPr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give passing attention to related</w:t>
            </w:r>
          </w:p>
          <w:p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Code of Ethics considerations. They may focus only on obvious health and safety considerations and/or fair use of funds involving </w:t>
            </w:r>
            <w:r w:rsidR="00790FBF">
              <w:rPr>
                <w:rFonts w:ascii="Calibri" w:hAnsi="Calibri" w:cs="Calibri"/>
                <w:sz w:val="20"/>
                <w:szCs w:val="20"/>
                <w:lang w:val="en-US" w:eastAsia="en-US"/>
              </w:rPr>
              <w:t>primary stakeholders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46" w:type="dxa"/>
          </w:tcPr>
          <w:p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sensitive to relevant Code of</w:t>
            </w:r>
          </w:p>
          <w:p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Ethics considerations. </w:t>
            </w:r>
          </w:p>
          <w:p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make linkages between ethical considerations and</w:t>
            </w:r>
          </w:p>
          <w:p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 interests. Students may identify</w:t>
            </w:r>
          </w:p>
          <w:p w:rsidR="00194E88" w:rsidRPr="00135934" w:rsidRDefault="006E1791" w:rsidP="006E179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dilemmas.</w:t>
            </w:r>
          </w:p>
        </w:tc>
        <w:tc>
          <w:tcPr>
            <w:tcW w:w="1944" w:type="dxa"/>
          </w:tcPr>
          <w:p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sensitive to relevant Code of</w:t>
            </w:r>
          </w:p>
          <w:p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Ethics considerations and discuss them in</w:t>
            </w:r>
          </w:p>
          <w:p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context of the problem(s). Students make linkages between ethical considerations and</w:t>
            </w:r>
          </w:p>
          <w:p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 interests. Students may identify</w:t>
            </w:r>
          </w:p>
          <w:p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dilemmas and discuss possible</w:t>
            </w:r>
          </w:p>
          <w:p w:rsidR="00194E88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tradeoffs.</w:t>
            </w:r>
          </w:p>
        </w:tc>
        <w:tc>
          <w:tcPr>
            <w:tcW w:w="2142" w:type="dxa"/>
          </w:tcPr>
          <w:p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clearly articulate relevant Code of Ethics considerations and address these in</w:t>
            </w:r>
          </w:p>
          <w:p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discussing approaches to resolve the</w:t>
            </w:r>
          </w:p>
          <w:p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problem(s). Students make linkages between</w:t>
            </w:r>
          </w:p>
          <w:p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considerations and stakeholder interests and discuss ways to mediate dilemmas or</w:t>
            </w:r>
          </w:p>
          <w:p w:rsidR="00194E88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suggest tradeoffs.</w:t>
            </w:r>
          </w:p>
        </w:tc>
        <w:tc>
          <w:tcPr>
            <w:tcW w:w="850" w:type="dxa"/>
            <w:gridSpan w:val="3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:rsidTr="00370278">
        <w:tc>
          <w:tcPr>
            <w:tcW w:w="1458" w:type="dxa"/>
            <w:gridSpan w:val="2"/>
          </w:tcPr>
          <w:p w:rsidR="00B85A9C" w:rsidRPr="003A649F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3A649F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Conclusions and related outcomes</w:t>
            </w:r>
          </w:p>
          <w:p w:rsidR="00194E88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3A649F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(implications and consequences)</w:t>
            </w:r>
          </w:p>
        </w:tc>
        <w:tc>
          <w:tcPr>
            <w:tcW w:w="1980" w:type="dxa"/>
          </w:tcPr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Conclusion is inconsistently tied to someof the information discussed; related</w:t>
            </w:r>
          </w:p>
          <w:p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outcomes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(consequences and</w:t>
            </w:r>
          </w:p>
          <w:p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implications) are oversimplified.</w:t>
            </w:r>
          </w:p>
        </w:tc>
        <w:tc>
          <w:tcPr>
            <w:tcW w:w="1746" w:type="dxa"/>
          </w:tcPr>
          <w:p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 is tied to information</w:t>
            </w:r>
          </w:p>
          <w:p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(because information is chosen to fit the</w:t>
            </w:r>
          </w:p>
          <w:p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desired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 xml:space="preserve">conclusion); </w:t>
            </w:r>
          </w:p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44" w:type="dxa"/>
          </w:tcPr>
          <w:p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 is logically tied to information</w:t>
            </w:r>
          </w:p>
          <w:p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(because information is chosen to fit the</w:t>
            </w:r>
          </w:p>
          <w:p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desired conclusion); some related outcomes</w:t>
            </w:r>
          </w:p>
          <w:p w:rsidR="00194E88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are not clear.</w:t>
            </w:r>
          </w:p>
        </w:tc>
        <w:tc>
          <w:tcPr>
            <w:tcW w:w="2142" w:type="dxa"/>
          </w:tcPr>
          <w:p w:rsidR="00F82772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Conclusions and related outcomes</w:t>
            </w:r>
          </w:p>
          <w:p w:rsidR="00F82772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(consequences and implications) are logical and reflect student’s informed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evaluation and ability</w:t>
            </w:r>
          </w:p>
          <w:p w:rsidR="00194E88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to place evidence.</w:t>
            </w:r>
          </w:p>
        </w:tc>
        <w:tc>
          <w:tcPr>
            <w:tcW w:w="850" w:type="dxa"/>
            <w:gridSpan w:val="3"/>
          </w:tcPr>
          <w:p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70278" w:rsidRPr="00135934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270" w:type="dxa"/>
            <w:gridSpan w:val="6"/>
            <w:vAlign w:val="center"/>
          </w:tcPr>
          <w:p w:rsidR="00370278" w:rsidRPr="00096A6F" w:rsidRDefault="0037027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0" w:type="dxa"/>
          </w:tcPr>
          <w:p w:rsidR="00370278" w:rsidRPr="00135934" w:rsidRDefault="00370278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194E88" w:rsidRDefault="00194E88" w:rsidP="00194E88"/>
    <w:p w:rsidR="00967F3F" w:rsidRDefault="00967F3F" w:rsidP="006856EE"/>
    <w:p w:rsidR="00967F3F" w:rsidRDefault="00967F3F" w:rsidP="00967F3F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967F3F" w:rsidTr="00BD4258">
        <w:tc>
          <w:tcPr>
            <w:tcW w:w="1795" w:type="dxa"/>
            <w:vMerge w:val="restart"/>
          </w:tcPr>
          <w:p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AssessmentTitle:</w:t>
            </w:r>
          </w:p>
        </w:tc>
        <w:tc>
          <w:tcPr>
            <w:tcW w:w="6480" w:type="dxa"/>
            <w:vMerge w:val="restart"/>
          </w:tcPr>
          <w:p w:rsidR="00967F3F" w:rsidRPr="00135934" w:rsidRDefault="001F77DC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Demonstrate</w:t>
            </w:r>
            <w:r w:rsidRPr="005975A8">
              <w:rPr>
                <w:lang w:val="en-US" w:eastAsia="en-US"/>
              </w:rPr>
              <w:t>proof of proper individual effort and Teamwork</w:t>
            </w:r>
          </w:p>
        </w:tc>
        <w:tc>
          <w:tcPr>
            <w:tcW w:w="810" w:type="dxa"/>
          </w:tcPr>
          <w:p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7</w:t>
            </w:r>
          </w:p>
        </w:tc>
      </w:tr>
      <w:tr w:rsidR="00967F3F" w:rsidTr="00BD4258">
        <w:tc>
          <w:tcPr>
            <w:tcW w:w="1795" w:type="dxa"/>
            <w:vMerge/>
          </w:tcPr>
          <w:p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9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967F3F" w:rsidTr="004C042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67F3F" w:rsidRPr="000C7916" w:rsidRDefault="00967F3F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408"/>
        <w:gridCol w:w="1945"/>
        <w:gridCol w:w="1734"/>
        <w:gridCol w:w="1899"/>
        <w:gridCol w:w="2015"/>
        <w:gridCol w:w="895"/>
      </w:tblGrid>
      <w:tr w:rsidR="00967F3F" w:rsidTr="004C0428">
        <w:tc>
          <w:tcPr>
            <w:tcW w:w="1458" w:type="dxa"/>
            <w:gridSpan w:val="2"/>
            <w:vMerge w:val="restart"/>
          </w:tcPr>
          <w:p w:rsidR="00967F3F" w:rsidRPr="00135934" w:rsidRDefault="00967F3F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40" w:type="dxa"/>
            <w:gridSpan w:val="5"/>
          </w:tcPr>
          <w:p w:rsidR="00967F3F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967F3F" w:rsidTr="004C0428">
        <w:tc>
          <w:tcPr>
            <w:tcW w:w="1458" w:type="dxa"/>
            <w:gridSpan w:val="2"/>
            <w:vMerge/>
          </w:tcPr>
          <w:p w:rsidR="00967F3F" w:rsidRPr="00135934" w:rsidRDefault="00967F3F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Inadequate(1</w:t>
            </w:r>
            <w:r w:rsidR="000557CA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</w:t>
            </w:r>
            <w:r w:rsidR="000557CA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</w:t>
            </w:r>
            <w:r w:rsidR="000557CA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</w:t>
            </w:r>
            <w:r w:rsidR="000557CA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967F3F" w:rsidTr="004C0428">
        <w:tc>
          <w:tcPr>
            <w:tcW w:w="1458" w:type="dxa"/>
            <w:gridSpan w:val="2"/>
          </w:tcPr>
          <w:p w:rsidR="00E20EDB" w:rsidRP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Work planning</w:t>
            </w:r>
          </w:p>
          <w:p w:rsidR="00967F3F" w:rsidRPr="00E20EDB" w:rsidRDefault="00E20EDB" w:rsidP="00E20EDB">
            <w:pPr>
              <w:rPr>
                <w:b/>
                <w:sz w:val="22"/>
                <w:szCs w:val="22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and execution</w:t>
            </w:r>
          </w:p>
        </w:tc>
        <w:tc>
          <w:tcPr>
            <w:tcW w:w="1980" w:type="dxa"/>
          </w:tcPr>
          <w:p w:rsid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Lack of planning and poor execution of</w:t>
            </w:r>
          </w:p>
          <w:p w:rsidR="00967F3F" w:rsidRPr="00135934" w:rsidRDefault="00E20EDB" w:rsidP="00E20EDB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generic plans.</w:t>
            </w:r>
          </w:p>
        </w:tc>
        <w:tc>
          <w:tcPr>
            <w:tcW w:w="1746" w:type="dxa"/>
          </w:tcPr>
          <w:p w:rsidR="00967F3F" w:rsidRPr="00135934" w:rsidRDefault="0055244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Planning is done successfully but no execution of planned activities.</w:t>
            </w:r>
          </w:p>
        </w:tc>
        <w:tc>
          <w:tcPr>
            <w:tcW w:w="1944" w:type="dxa"/>
          </w:tcPr>
          <w:p w:rsidR="00967F3F" w:rsidRPr="00135934" w:rsidRDefault="00E20EDB" w:rsidP="00E20ED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Some of planning and execution of planned activities was not established appropriately.</w:t>
            </w:r>
          </w:p>
        </w:tc>
        <w:tc>
          <w:tcPr>
            <w:tcW w:w="2070" w:type="dxa"/>
          </w:tcPr>
          <w:p w:rsidR="00967F3F" w:rsidRPr="003842CC" w:rsidRDefault="00E20EDB" w:rsidP="0065548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Well planned project and activities are in order according to chronology. Execution follows asplanned in Gantt chart.</w:t>
            </w:r>
          </w:p>
        </w:tc>
        <w:tc>
          <w:tcPr>
            <w:tcW w:w="900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:rsidTr="004C0428">
        <w:tc>
          <w:tcPr>
            <w:tcW w:w="1458" w:type="dxa"/>
            <w:gridSpan w:val="2"/>
          </w:tcPr>
          <w:p w:rsidR="00E20EDB" w:rsidRP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Meeting</w:t>
            </w:r>
          </w:p>
          <w:p w:rsidR="00967F3F" w:rsidRPr="00E20EDB" w:rsidRDefault="00E20EDB" w:rsidP="00E20EDB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Deadlines</w:t>
            </w:r>
          </w:p>
        </w:tc>
        <w:tc>
          <w:tcPr>
            <w:tcW w:w="1980" w:type="dxa"/>
          </w:tcPr>
          <w:p w:rsidR="00D2772C" w:rsidRDefault="00D2772C" w:rsidP="00D277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Major the deadlines were not met and</w:t>
            </w:r>
          </w:p>
          <w:p w:rsidR="00967F3F" w:rsidRDefault="00D2772C" w:rsidP="00D277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some of the requirements (documents, files, forms etc) were missing.</w:t>
            </w:r>
          </w:p>
        </w:tc>
        <w:tc>
          <w:tcPr>
            <w:tcW w:w="1746" w:type="dxa"/>
          </w:tcPr>
          <w:p w:rsidR="00967F3F" w:rsidRPr="00135934" w:rsidRDefault="0055244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Few deadlines were met but some of the requirements (documents, files, forms etc.) were missing.</w:t>
            </w:r>
          </w:p>
        </w:tc>
        <w:tc>
          <w:tcPr>
            <w:tcW w:w="1944" w:type="dxa"/>
          </w:tcPr>
          <w:p w:rsidR="00967F3F" w:rsidRDefault="000054CC" w:rsidP="00B66F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deadlines were met but some ofthe requirements (documents, files, forms etc</w:t>
            </w:r>
            <w:r w:rsidR="00552444"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)were missing.</w:t>
            </w:r>
          </w:p>
        </w:tc>
        <w:tc>
          <w:tcPr>
            <w:tcW w:w="2070" w:type="dxa"/>
          </w:tcPr>
          <w:p w:rsidR="00967F3F" w:rsidRDefault="000054CC" w:rsidP="000054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All/Most of the deadlines were met with most of the requirements (documents, files, forms etc</w:t>
            </w:r>
            <w:r w:rsidR="005165C2"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900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:rsidTr="004C0428">
        <w:tc>
          <w:tcPr>
            <w:tcW w:w="1458" w:type="dxa"/>
            <w:gridSpan w:val="2"/>
          </w:tcPr>
          <w:p w:rsidR="00967F3F" w:rsidRPr="00E20EDB" w:rsidRDefault="00E20EDB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Budget</w:t>
            </w:r>
          </w:p>
        </w:tc>
        <w:tc>
          <w:tcPr>
            <w:tcW w:w="1980" w:type="dxa"/>
          </w:tcPr>
          <w:p w:rsidR="00967F3F" w:rsidRDefault="00885491" w:rsidP="00ED69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Little or </w:t>
            </w:r>
            <w:r w:rsidR="00ED69A9">
              <w:rPr>
                <w:rFonts w:ascii="Calibri" w:hAnsi="Calibri" w:cs="Calibri"/>
                <w:sz w:val="20"/>
                <w:szCs w:val="20"/>
                <w:lang w:val="en-US" w:eastAsia="en-US"/>
              </w:rPr>
              <w:t>No project budget was done, and expenses were irrational.</w:t>
            </w:r>
          </w:p>
        </w:tc>
        <w:tc>
          <w:tcPr>
            <w:tcW w:w="1746" w:type="dxa"/>
          </w:tcPr>
          <w:p w:rsidR="00F1189B" w:rsidRDefault="00F1189B" w:rsidP="00F118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not done</w:t>
            </w:r>
          </w:p>
          <w:p w:rsidR="00967F3F" w:rsidRPr="00135934" w:rsidRDefault="00F1189B" w:rsidP="00F1189B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appropriately and some of the expenses exceeded the market value.</w:t>
            </w:r>
          </w:p>
        </w:tc>
        <w:tc>
          <w:tcPr>
            <w:tcW w:w="1944" w:type="dxa"/>
          </w:tcPr>
          <w:p w:rsidR="000F3D5D" w:rsidRDefault="000F3D5D" w:rsidP="000F3D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not done</w:t>
            </w:r>
          </w:p>
          <w:p w:rsidR="00967F3F" w:rsidRDefault="000F3D5D" w:rsidP="000F3D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appropriately and some of the expenses exceeded the market value.</w:t>
            </w:r>
          </w:p>
        </w:tc>
        <w:tc>
          <w:tcPr>
            <w:tcW w:w="2070" w:type="dxa"/>
          </w:tcPr>
          <w:p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done appropriately,</w:t>
            </w:r>
          </w:p>
          <w:p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overall expenses of the project was</w:t>
            </w:r>
          </w:p>
          <w:p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reasonable (in compare with market value).</w:t>
            </w:r>
          </w:p>
        </w:tc>
        <w:tc>
          <w:tcPr>
            <w:tcW w:w="900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:rsidTr="004C0428">
        <w:tc>
          <w:tcPr>
            <w:tcW w:w="1458" w:type="dxa"/>
            <w:gridSpan w:val="2"/>
          </w:tcPr>
          <w:p w:rsidR="00967F3F" w:rsidRPr="00E20EDB" w:rsidRDefault="00E20EDB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Project Value</w:t>
            </w:r>
          </w:p>
        </w:tc>
        <w:tc>
          <w:tcPr>
            <w:tcW w:w="1980" w:type="dxa"/>
          </w:tcPr>
          <w:p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exceed too much to the</w:t>
            </w:r>
          </w:p>
          <w:p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current market value and have no</w:t>
            </w:r>
          </w:p>
          <w:p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Profitability.</w:t>
            </w:r>
          </w:p>
        </w:tc>
        <w:tc>
          <w:tcPr>
            <w:tcW w:w="1746" w:type="dxa"/>
          </w:tcPr>
          <w:p w:rsidR="00967F3F" w:rsidRPr="00135934" w:rsidRDefault="006F3706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unreasonable to the current market value and may have limited Profitability.</w:t>
            </w:r>
          </w:p>
        </w:tc>
        <w:tc>
          <w:tcPr>
            <w:tcW w:w="1944" w:type="dxa"/>
          </w:tcPr>
          <w:p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unreasonable to the current market value and may have limited Profitability.</w:t>
            </w:r>
          </w:p>
        </w:tc>
        <w:tc>
          <w:tcPr>
            <w:tcW w:w="2070" w:type="dxa"/>
          </w:tcPr>
          <w:p w:rsidR="00967F3F" w:rsidRDefault="00885F39" w:rsidP="00885F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reasonable to the current market value and have promising Profitability.</w:t>
            </w:r>
          </w:p>
        </w:tc>
        <w:tc>
          <w:tcPr>
            <w:tcW w:w="900" w:type="dxa"/>
          </w:tcPr>
          <w:p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:rsidTr="005E5C31">
        <w:trPr>
          <w:gridBefore w:val="1"/>
          <w:wBefore w:w="18" w:type="dxa"/>
          <w:trHeight w:val="395"/>
        </w:trPr>
        <w:tc>
          <w:tcPr>
            <w:tcW w:w="9180" w:type="dxa"/>
            <w:gridSpan w:val="5"/>
            <w:vAlign w:val="center"/>
          </w:tcPr>
          <w:p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00" w:type="dxa"/>
          </w:tcPr>
          <w:p w:rsidR="004C0428" w:rsidRPr="00135934" w:rsidRDefault="004C0428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2A0AC4" w:rsidRDefault="002A0AC4" w:rsidP="006856EE"/>
    <w:p w:rsidR="002A0AC4" w:rsidRDefault="002A0AC4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2A0AC4" w:rsidTr="00BD4258">
        <w:tc>
          <w:tcPr>
            <w:tcW w:w="1795" w:type="dxa"/>
            <w:vMerge w:val="restart"/>
          </w:tcPr>
          <w:p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AssessmentTitle:</w:t>
            </w:r>
          </w:p>
        </w:tc>
        <w:tc>
          <w:tcPr>
            <w:tcW w:w="6480" w:type="dxa"/>
            <w:vMerge w:val="restart"/>
          </w:tcPr>
          <w:p w:rsidR="002A0AC4" w:rsidRPr="00135934" w:rsidRDefault="003E5223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Demonstrate</w:t>
            </w:r>
            <w:r w:rsidRPr="005975A8">
              <w:rPr>
                <w:lang w:val="en-US" w:eastAsia="en-US"/>
              </w:rPr>
              <w:t xml:space="preserve"> understanding with technical writing and presentation</w:t>
            </w:r>
          </w:p>
        </w:tc>
        <w:tc>
          <w:tcPr>
            <w:tcW w:w="810" w:type="dxa"/>
          </w:tcPr>
          <w:p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8</w:t>
            </w:r>
          </w:p>
        </w:tc>
      </w:tr>
      <w:tr w:rsidR="002A0AC4" w:rsidTr="00BD4258">
        <w:tc>
          <w:tcPr>
            <w:tcW w:w="1795" w:type="dxa"/>
            <w:vMerge/>
          </w:tcPr>
          <w:p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:rsidR="002A0AC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10</w:t>
            </w:r>
          </w:p>
          <w:p w:rsidR="00770F71" w:rsidRPr="00135934" w:rsidRDefault="00770F71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</w:tr>
    </w:tbl>
    <w:p w:rsidR="002A0AC4" w:rsidRDefault="002A0AC4" w:rsidP="002A0AC4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2A0AC4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:rsidR="002A0AC4" w:rsidRPr="000C7916" w:rsidRDefault="002A0AC4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Ind w:w="-72" w:type="dxa"/>
        <w:tblLook w:val="01E0" w:firstRow="1" w:lastRow="1" w:firstColumn="1" w:lastColumn="1" w:noHBand="0" w:noVBand="0"/>
      </w:tblPr>
      <w:tblGrid>
        <w:gridCol w:w="1506"/>
        <w:gridCol w:w="1946"/>
        <w:gridCol w:w="1735"/>
        <w:gridCol w:w="1887"/>
        <w:gridCol w:w="2017"/>
        <w:gridCol w:w="895"/>
      </w:tblGrid>
      <w:tr w:rsidR="002A0AC4" w:rsidTr="00EB273B">
        <w:tc>
          <w:tcPr>
            <w:tcW w:w="1530" w:type="dxa"/>
            <w:vMerge w:val="restart"/>
          </w:tcPr>
          <w:p w:rsidR="002A0AC4" w:rsidRPr="00135934" w:rsidRDefault="002A0AC4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40" w:type="dxa"/>
            <w:gridSpan w:val="5"/>
          </w:tcPr>
          <w:p w:rsidR="002A0AC4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2A0AC4" w:rsidTr="00EB273B">
        <w:tc>
          <w:tcPr>
            <w:tcW w:w="1530" w:type="dxa"/>
            <w:vMerge/>
          </w:tcPr>
          <w:p w:rsidR="002A0AC4" w:rsidRPr="00135934" w:rsidRDefault="002A0AC4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Inadequate(1</w:t>
            </w:r>
            <w:r w:rsidR="007057C2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</w:t>
            </w:r>
            <w:r w:rsidR="007057C2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</w:t>
            </w:r>
            <w:r w:rsidR="007057C2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</w:t>
            </w:r>
            <w:r w:rsidR="007057C2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2A0AC4" w:rsidTr="00EB273B">
        <w:tc>
          <w:tcPr>
            <w:tcW w:w="1530" w:type="dxa"/>
          </w:tcPr>
          <w:p w:rsidR="002B20C7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Abstract</w:t>
            </w:r>
          </w:p>
          <w:p w:rsidR="002A0AC4" w:rsidRPr="00135934" w:rsidRDefault="002B20C7" w:rsidP="002B20C7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Quality</w:t>
            </w:r>
          </w:p>
        </w:tc>
        <w:tc>
          <w:tcPr>
            <w:tcW w:w="1980" w:type="dxa"/>
          </w:tcPr>
          <w:p w:rsidR="002A0AC4" w:rsidRPr="00135934" w:rsidRDefault="009955AB" w:rsidP="009955A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was poorly stated, capstone summary was unclear or too technical. There were several writing errors.</w:t>
            </w:r>
          </w:p>
        </w:tc>
        <w:tc>
          <w:tcPr>
            <w:tcW w:w="1746" w:type="dxa"/>
          </w:tcPr>
          <w:p w:rsidR="002A0AC4" w:rsidRPr="00135934" w:rsidRDefault="00CE2E31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 but very technical. There were a few writing errors.</w:t>
            </w:r>
          </w:p>
        </w:tc>
        <w:tc>
          <w:tcPr>
            <w:tcW w:w="1944" w:type="dxa"/>
          </w:tcPr>
          <w:p w:rsidR="002A0AC4" w:rsidRPr="00135934" w:rsidRDefault="005C1FA5" w:rsidP="0040595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clearand not overly technical. There were a fewwriting errors.</w:t>
            </w:r>
          </w:p>
        </w:tc>
        <w:tc>
          <w:tcPr>
            <w:tcW w:w="2070" w:type="dxa"/>
          </w:tcPr>
          <w:p w:rsidR="002A0AC4" w:rsidRPr="003842CC" w:rsidRDefault="0055266C" w:rsidP="009D48A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clear,concise, and non‐technical. There were nowriting errors.</w:t>
            </w:r>
          </w:p>
        </w:tc>
        <w:tc>
          <w:tcPr>
            <w:tcW w:w="900" w:type="dxa"/>
          </w:tcPr>
          <w:p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A0AC4" w:rsidTr="00EB273B">
        <w:tc>
          <w:tcPr>
            <w:tcW w:w="1530" w:type="dxa"/>
          </w:tcPr>
          <w:p w:rsidR="002B20C7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Background</w:t>
            </w:r>
          </w:p>
          <w:p w:rsidR="002A0AC4" w:rsidRPr="006E6444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information and project goals</w:t>
            </w:r>
          </w:p>
        </w:tc>
        <w:tc>
          <w:tcPr>
            <w:tcW w:w="1980" w:type="dxa"/>
          </w:tcPr>
          <w:p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Insufficient background information is</w:t>
            </w:r>
          </w:p>
          <w:p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given; project goals and benefits are</w:t>
            </w:r>
          </w:p>
          <w:p w:rsidR="002A0AC4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poorly stated or missing.</w:t>
            </w:r>
          </w:p>
        </w:tc>
        <w:tc>
          <w:tcPr>
            <w:tcW w:w="1746" w:type="dxa"/>
          </w:tcPr>
          <w:p w:rsidR="002A0AC4" w:rsidRPr="00135934" w:rsidRDefault="00CE2E31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background information is given but the purpose and goals of the project require further elucidation.</w:t>
            </w:r>
          </w:p>
        </w:tc>
        <w:tc>
          <w:tcPr>
            <w:tcW w:w="1944" w:type="dxa"/>
          </w:tcPr>
          <w:p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background information is given;</w:t>
            </w:r>
          </w:p>
          <w:p w:rsidR="002A0AC4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purpose and goals of the project are adequately explained.</w:t>
            </w:r>
          </w:p>
        </w:tc>
        <w:tc>
          <w:tcPr>
            <w:tcW w:w="2070" w:type="dxa"/>
          </w:tcPr>
          <w:p w:rsidR="00024AEA" w:rsidRDefault="00024AEA" w:rsidP="0002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Thorough and relevant background information</w:t>
            </w:r>
          </w:p>
          <w:p w:rsidR="002A0AC4" w:rsidRDefault="00024AEA" w:rsidP="0002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 given; project goals are clear and easy to identify.</w:t>
            </w:r>
          </w:p>
        </w:tc>
        <w:tc>
          <w:tcPr>
            <w:tcW w:w="900" w:type="dxa"/>
          </w:tcPr>
          <w:p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E2E31" w:rsidTr="00EB273B">
        <w:tc>
          <w:tcPr>
            <w:tcW w:w="1530" w:type="dxa"/>
          </w:tcPr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Design approach,</w:t>
            </w:r>
          </w:p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testing, and</w:t>
            </w:r>
          </w:p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results</w:t>
            </w:r>
          </w:p>
        </w:tc>
        <w:tc>
          <w:tcPr>
            <w:tcW w:w="1980" w:type="dxa"/>
          </w:tcPr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weak or</w:t>
            </w:r>
          </w:p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flawed. Tests are inconclusive. Results are disappointing or incomplete.</w:t>
            </w:r>
          </w:p>
        </w:tc>
        <w:tc>
          <w:tcPr>
            <w:tcW w:w="1746" w:type="dxa"/>
          </w:tcPr>
          <w:p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adequate. Testing is conclusive but lacks diversity in test cases. Results therefore lack completeness.</w:t>
            </w:r>
          </w:p>
        </w:tc>
        <w:tc>
          <w:tcPr>
            <w:tcW w:w="1944" w:type="dxa"/>
          </w:tcPr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adequate. Testing is good. Results are acceptable and</w:t>
            </w:r>
          </w:p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complete.</w:t>
            </w:r>
          </w:p>
        </w:tc>
        <w:tc>
          <w:tcPr>
            <w:tcW w:w="2070" w:type="dxa"/>
          </w:tcPr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innovative. Testing is thorough, and results are robust and usable.</w:t>
            </w:r>
          </w:p>
        </w:tc>
        <w:tc>
          <w:tcPr>
            <w:tcW w:w="900" w:type="dxa"/>
          </w:tcPr>
          <w:p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E2E31" w:rsidTr="00EB273B">
        <w:tc>
          <w:tcPr>
            <w:tcW w:w="1530" w:type="dxa"/>
          </w:tcPr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Information</w:t>
            </w:r>
          </w:p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conveyed about design process and results</w:t>
            </w:r>
          </w:p>
        </w:tc>
        <w:tc>
          <w:tcPr>
            <w:tcW w:w="1980" w:type="dxa"/>
          </w:tcPr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missing or difficult to</w:t>
            </w:r>
          </w:p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understand; further explanation is often</w:t>
            </w:r>
          </w:p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needed.</w:t>
            </w:r>
          </w:p>
        </w:tc>
        <w:tc>
          <w:tcPr>
            <w:tcW w:w="1746" w:type="dxa"/>
          </w:tcPr>
          <w:p w:rsidR="00CE2E31" w:rsidRPr="00135934" w:rsidRDefault="00741664" w:rsidP="00CE2E3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present but lacks proper elucidation and at times is difficult to understand.</w:t>
            </w:r>
          </w:p>
        </w:tc>
        <w:tc>
          <w:tcPr>
            <w:tcW w:w="1944" w:type="dxa"/>
          </w:tcPr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present but at times is difficult to understand.</w:t>
            </w:r>
          </w:p>
        </w:tc>
        <w:tc>
          <w:tcPr>
            <w:tcW w:w="2070" w:type="dxa"/>
          </w:tcPr>
          <w:p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thorough and relevant and at times enriches viewer’s knowledge and interest.</w:t>
            </w:r>
          </w:p>
        </w:tc>
        <w:tc>
          <w:tcPr>
            <w:tcW w:w="900" w:type="dxa"/>
          </w:tcPr>
          <w:p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:rsidTr="005E5C31">
        <w:trPr>
          <w:trHeight w:val="395"/>
        </w:trPr>
        <w:tc>
          <w:tcPr>
            <w:tcW w:w="9270" w:type="dxa"/>
            <w:gridSpan w:val="5"/>
            <w:vAlign w:val="center"/>
          </w:tcPr>
          <w:p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00" w:type="dxa"/>
          </w:tcPr>
          <w:p w:rsidR="004C0428" w:rsidRPr="00135934" w:rsidRDefault="004C0428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2A0AC4" w:rsidRDefault="002A0AC4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B81527" w:rsidRDefault="00B81527" w:rsidP="002A0AC4"/>
    <w:p w:rsidR="0020790E" w:rsidRDefault="0020790E" w:rsidP="0020790E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20790E" w:rsidTr="00BD4258">
        <w:tc>
          <w:tcPr>
            <w:tcW w:w="1795" w:type="dxa"/>
            <w:vMerge w:val="restart"/>
          </w:tcPr>
          <w:p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AssessmentTitle:</w:t>
            </w:r>
          </w:p>
        </w:tc>
        <w:tc>
          <w:tcPr>
            <w:tcW w:w="6480" w:type="dxa"/>
            <w:vMerge w:val="restart"/>
          </w:tcPr>
          <w:p w:rsidR="0020790E" w:rsidRPr="00135934" w:rsidRDefault="007F17B7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 xml:space="preserve">Demonstrate </w:t>
            </w:r>
            <w:r w:rsidRPr="005975A8">
              <w:rPr>
                <w:lang w:val="en-US" w:eastAsia="en-US"/>
              </w:rPr>
              <w:t>proof of proper Project Management and Finance</w:t>
            </w:r>
          </w:p>
        </w:tc>
        <w:tc>
          <w:tcPr>
            <w:tcW w:w="810" w:type="dxa"/>
          </w:tcPr>
          <w:p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:rsidR="0020790E" w:rsidRPr="00135934" w:rsidRDefault="008C3F4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09</w:t>
            </w:r>
          </w:p>
        </w:tc>
      </w:tr>
      <w:tr w:rsidR="0020790E" w:rsidTr="00BD4258">
        <w:tc>
          <w:tcPr>
            <w:tcW w:w="1795" w:type="dxa"/>
            <w:vMerge/>
          </w:tcPr>
          <w:p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11</w:t>
            </w:r>
          </w:p>
        </w:tc>
      </w:tr>
    </w:tbl>
    <w:p w:rsidR="0020790E" w:rsidRDefault="0020790E" w:rsidP="0020790E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20790E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:rsidR="0020790E" w:rsidRPr="000C7916" w:rsidRDefault="0020790E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427"/>
        <w:gridCol w:w="1931"/>
        <w:gridCol w:w="1729"/>
        <w:gridCol w:w="1887"/>
        <w:gridCol w:w="2073"/>
        <w:gridCol w:w="18"/>
        <w:gridCol w:w="809"/>
        <w:gridCol w:w="22"/>
      </w:tblGrid>
      <w:tr w:rsidR="0020790E" w:rsidTr="004C0428">
        <w:tc>
          <w:tcPr>
            <w:tcW w:w="1458" w:type="dxa"/>
            <w:gridSpan w:val="2"/>
            <w:vMerge w:val="restart"/>
          </w:tcPr>
          <w:p w:rsidR="0020790E" w:rsidRPr="00135934" w:rsidRDefault="0020790E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62" w:type="dxa"/>
            <w:gridSpan w:val="7"/>
          </w:tcPr>
          <w:p w:rsidR="0020790E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20790E" w:rsidTr="004C0428">
        <w:tc>
          <w:tcPr>
            <w:tcW w:w="1458" w:type="dxa"/>
            <w:gridSpan w:val="2"/>
            <w:vMerge/>
          </w:tcPr>
          <w:p w:rsidR="0020790E" w:rsidRPr="00135934" w:rsidRDefault="0020790E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Inadequate(1</w:t>
            </w:r>
            <w:r w:rsidR="007057C2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</w:t>
            </w:r>
            <w:r w:rsidR="007057C2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</w:t>
            </w:r>
            <w:r w:rsidR="007057C2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142" w:type="dxa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</w:t>
            </w:r>
            <w:r w:rsidR="007057C2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850" w:type="dxa"/>
            <w:gridSpan w:val="3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20790E" w:rsidTr="004C0428">
        <w:tc>
          <w:tcPr>
            <w:tcW w:w="1458" w:type="dxa"/>
            <w:gridSpan w:val="2"/>
          </w:tcPr>
          <w:p w:rsidR="00C839F0" w:rsidRDefault="00C839F0" w:rsidP="00C839F0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Contribution to the team</w:t>
            </w:r>
          </w:p>
          <w:p w:rsidR="0020790E" w:rsidRPr="00135934" w:rsidRDefault="00C839F0" w:rsidP="00C839F0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project/work</w:t>
            </w:r>
          </w:p>
        </w:tc>
        <w:tc>
          <w:tcPr>
            <w:tcW w:w="1980" w:type="dxa"/>
          </w:tcPr>
          <w:p w:rsidR="009A6DE5" w:rsidRDefault="009A6DE5" w:rsidP="009A6DE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Does not collect any relevant information;</w:t>
            </w:r>
          </w:p>
          <w:p w:rsidR="009A6DE5" w:rsidRDefault="009A6DE5" w:rsidP="009A6DE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 useful suggestions to address team's</w:t>
            </w:r>
          </w:p>
          <w:p w:rsidR="0020790E" w:rsidRPr="00135934" w:rsidRDefault="009A6DE5" w:rsidP="009A6DE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needs;</w:t>
            </w:r>
          </w:p>
        </w:tc>
        <w:tc>
          <w:tcPr>
            <w:tcW w:w="1746" w:type="dxa"/>
          </w:tcPr>
          <w:p w:rsidR="0020790E" w:rsidRPr="00135934" w:rsidRDefault="003E13BF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basic, useful information related to the project but does not offer sufficient useful ideas to meet the team's needs;</w:t>
            </w:r>
          </w:p>
        </w:tc>
        <w:tc>
          <w:tcPr>
            <w:tcW w:w="1944" w:type="dxa"/>
          </w:tcPr>
          <w:p w:rsidR="0020790E" w:rsidRPr="002A2F52" w:rsidRDefault="009A6DE5" w:rsidP="002A2F5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basic, useful information related to the project; occasionally offers useful ideas tomeet the team's needs;</w:t>
            </w:r>
          </w:p>
        </w:tc>
        <w:tc>
          <w:tcPr>
            <w:tcW w:w="2142" w:type="dxa"/>
          </w:tcPr>
          <w:p w:rsidR="009D176B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and presents to the team a great deal of relevant information; offers well‐developed</w:t>
            </w:r>
          </w:p>
          <w:p w:rsidR="009D176B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clearly expressed ideas directly related to</w:t>
            </w:r>
          </w:p>
          <w:p w:rsidR="0020790E" w:rsidRPr="003842CC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group's purpose.</w:t>
            </w:r>
          </w:p>
        </w:tc>
        <w:tc>
          <w:tcPr>
            <w:tcW w:w="850" w:type="dxa"/>
            <w:gridSpan w:val="3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:rsidTr="004C0428">
        <w:tc>
          <w:tcPr>
            <w:tcW w:w="1458" w:type="dxa"/>
            <w:gridSpan w:val="2"/>
          </w:tcPr>
          <w:p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Taking</w:t>
            </w:r>
          </w:p>
          <w:p w:rsidR="0020790E" w:rsidRPr="006E6444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responsibility</w:t>
            </w:r>
          </w:p>
        </w:tc>
        <w:tc>
          <w:tcPr>
            <w:tcW w:w="1980" w:type="dxa"/>
          </w:tcPr>
          <w:p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Does not perform assigned tasks; often</w:t>
            </w:r>
          </w:p>
          <w:p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misses meetings and, when present, does</w:t>
            </w:r>
          </w:p>
          <w:p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not have anything constructive to say;</w:t>
            </w:r>
          </w:p>
          <w:p w:rsidR="0020790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relies on others to do the work;</w:t>
            </w:r>
          </w:p>
        </w:tc>
        <w:tc>
          <w:tcPr>
            <w:tcW w:w="1746" w:type="dxa"/>
          </w:tcPr>
          <w:p w:rsidR="0020790E" w:rsidRPr="00135934" w:rsidRDefault="00F2156E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Partially performs all assigned tasks; attends meetings irregularly and occasionally participates and hence not reliable;</w:t>
            </w:r>
          </w:p>
        </w:tc>
        <w:tc>
          <w:tcPr>
            <w:tcW w:w="1944" w:type="dxa"/>
          </w:tcPr>
          <w:p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Performs all assigned tasks; attends meetings regularly and usually participates effectively;</w:t>
            </w:r>
          </w:p>
          <w:p w:rsidR="0020790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generally reliable;</w:t>
            </w:r>
          </w:p>
        </w:tc>
        <w:tc>
          <w:tcPr>
            <w:tcW w:w="2142" w:type="dxa"/>
          </w:tcPr>
          <w:p w:rsidR="00BE3B39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Performs all tasks very effectively; attends all</w:t>
            </w:r>
          </w:p>
          <w:p w:rsidR="00BE3B39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meetings and participates enthusiastically; very</w:t>
            </w:r>
          </w:p>
          <w:p w:rsidR="0020790E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reliable.</w:t>
            </w:r>
          </w:p>
        </w:tc>
        <w:tc>
          <w:tcPr>
            <w:tcW w:w="850" w:type="dxa"/>
            <w:gridSpan w:val="3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:rsidTr="004C0428">
        <w:tc>
          <w:tcPr>
            <w:tcW w:w="1458" w:type="dxa"/>
            <w:gridSpan w:val="2"/>
          </w:tcPr>
          <w:p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Valuing other</w:t>
            </w:r>
          </w:p>
          <w:p w:rsidR="0020790E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team members</w:t>
            </w:r>
          </w:p>
        </w:tc>
        <w:tc>
          <w:tcPr>
            <w:tcW w:w="1980" w:type="dxa"/>
          </w:tcPr>
          <w:p w:rsidR="00291D74" w:rsidRDefault="00291D74" w:rsidP="00291D7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Often argues with team mates; doesn't let anyone else talk; occasional personal</w:t>
            </w:r>
          </w:p>
          <w:p w:rsidR="0020790E" w:rsidRDefault="00291D74" w:rsidP="00291D7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attacks and "put‐downs"; wants to have things done his way and does not listen to alternate approaches;</w:t>
            </w:r>
          </w:p>
        </w:tc>
        <w:tc>
          <w:tcPr>
            <w:tcW w:w="1746" w:type="dxa"/>
          </w:tcPr>
          <w:p w:rsidR="0020790E" w:rsidRPr="00135934" w:rsidRDefault="00F2156E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Seldom listens to others' points of view; occasionally behaves in an oppressive manner; tries to force own ideologies on other;</w:t>
            </w:r>
          </w:p>
        </w:tc>
        <w:tc>
          <w:tcPr>
            <w:tcW w:w="1944" w:type="dxa"/>
          </w:tcPr>
          <w:p w:rsidR="000D352A" w:rsidRDefault="0081090E" w:rsidP="000D35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Generally,</w:t>
            </w:r>
            <w:r w:rsidR="000D352A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listens to others' points of view; always uses appropriate and respectful</w:t>
            </w:r>
          </w:p>
          <w:p w:rsidR="0020790E" w:rsidRDefault="000D352A" w:rsidP="000D35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language; tries to make a definite effort to understand others' ideas;</w:t>
            </w:r>
          </w:p>
        </w:tc>
        <w:tc>
          <w:tcPr>
            <w:tcW w:w="2142" w:type="dxa"/>
          </w:tcPr>
          <w:p w:rsidR="00AC5BA6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Always listens to others and their ideas; helps</w:t>
            </w:r>
          </w:p>
          <w:p w:rsidR="00AC5BA6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them develop their ideas while giving them full credit; always helps the team reach a fair</w:t>
            </w:r>
          </w:p>
          <w:p w:rsidR="0020790E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decision.</w:t>
            </w:r>
          </w:p>
        </w:tc>
        <w:tc>
          <w:tcPr>
            <w:tcW w:w="850" w:type="dxa"/>
            <w:gridSpan w:val="3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:rsidTr="004C0428">
        <w:tc>
          <w:tcPr>
            <w:tcW w:w="1458" w:type="dxa"/>
            <w:gridSpan w:val="2"/>
          </w:tcPr>
          <w:p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Work</w:t>
            </w:r>
          </w:p>
          <w:p w:rsidR="0020790E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Distribution</w:t>
            </w:r>
          </w:p>
        </w:tc>
        <w:tc>
          <w:tcPr>
            <w:tcW w:w="1980" w:type="dxa"/>
          </w:tcPr>
          <w:p w:rsidR="0020790E" w:rsidRDefault="00630B97" w:rsidP="00630B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Work load was not distributed equally and reasonable. Overall workload taken was not prominent or effective.</w:t>
            </w:r>
          </w:p>
        </w:tc>
        <w:tc>
          <w:tcPr>
            <w:tcW w:w="1746" w:type="dxa"/>
          </w:tcPr>
          <w:p w:rsidR="0020790E" w:rsidRPr="00135934" w:rsidRDefault="00583D49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Workload was distributed perjuriously and unfairly; output of the work lacked completeness due to unrealistic deadlines</w:t>
            </w:r>
          </w:p>
        </w:tc>
        <w:tc>
          <w:tcPr>
            <w:tcW w:w="1944" w:type="dxa"/>
          </w:tcPr>
          <w:p w:rsidR="0020790E" w:rsidRDefault="00303662" w:rsidP="007563F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Acceptable work load was </w:t>
            </w:r>
            <w:r w:rsidR="0081090E">
              <w:rPr>
                <w:rFonts w:ascii="Calibri" w:hAnsi="Calibri" w:cs="Calibri"/>
                <w:sz w:val="20"/>
                <w:szCs w:val="20"/>
                <w:lang w:val="en-US" w:eastAsia="en-US"/>
              </w:rPr>
              <w:t>taken,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and justifiedoutput of the work was demonstrated or presented</w:t>
            </w:r>
          </w:p>
        </w:tc>
        <w:tc>
          <w:tcPr>
            <w:tcW w:w="2142" w:type="dxa"/>
          </w:tcPr>
          <w:p w:rsidR="00C443EC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Equal or Most of the work was taken by the</w:t>
            </w:r>
          </w:p>
          <w:p w:rsidR="00C443EC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member and well justified output </w:t>
            </w:r>
            <w:r w:rsidR="00583D49"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</w:t>
            </w:r>
          </w:p>
          <w:p w:rsidR="0020790E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demonstrated.</w:t>
            </w:r>
          </w:p>
        </w:tc>
        <w:tc>
          <w:tcPr>
            <w:tcW w:w="850" w:type="dxa"/>
            <w:gridSpan w:val="3"/>
          </w:tcPr>
          <w:p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270" w:type="dxa"/>
            <w:gridSpan w:val="6"/>
            <w:vAlign w:val="center"/>
          </w:tcPr>
          <w:p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810" w:type="dxa"/>
          </w:tcPr>
          <w:p w:rsidR="004C0428" w:rsidRPr="00135934" w:rsidRDefault="004C0428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20790E" w:rsidRDefault="0020790E" w:rsidP="0020790E"/>
    <w:p w:rsidR="0020790E" w:rsidRDefault="0020790E" w:rsidP="006856EE"/>
    <w:p w:rsidR="00F936E7" w:rsidRDefault="00F936E7" w:rsidP="006856EE"/>
    <w:p w:rsidR="00F936E7" w:rsidRDefault="00F936E7" w:rsidP="006856EE"/>
    <w:p w:rsidR="00F936E7" w:rsidRDefault="00F936E7" w:rsidP="006856EE"/>
    <w:p w:rsidR="00F936E7" w:rsidRDefault="00F936E7" w:rsidP="006856EE"/>
    <w:p w:rsidR="00F936E7" w:rsidRDefault="00F936E7" w:rsidP="006856EE"/>
    <w:p w:rsidR="00F936E7" w:rsidRDefault="00F936E7" w:rsidP="006856EE"/>
    <w:p w:rsidR="00F936E7" w:rsidRDefault="00F936E7" w:rsidP="006856EE"/>
    <w:p w:rsidR="00F936E7" w:rsidRDefault="00F936E7" w:rsidP="006856EE"/>
    <w:p w:rsidR="00F936E7" w:rsidRDefault="00F936E7" w:rsidP="006856EE"/>
    <w:p w:rsidR="00B81527" w:rsidRDefault="00B81527" w:rsidP="006856EE"/>
    <w:p w:rsidR="00F936E7" w:rsidRDefault="00F936E7" w:rsidP="00F936E7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F936E7" w:rsidTr="00BD4258">
        <w:tc>
          <w:tcPr>
            <w:tcW w:w="1795" w:type="dxa"/>
            <w:vMerge w:val="restart"/>
          </w:tcPr>
          <w:p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AssessmentTitle:</w:t>
            </w:r>
          </w:p>
        </w:tc>
        <w:tc>
          <w:tcPr>
            <w:tcW w:w="6480" w:type="dxa"/>
            <w:vMerge w:val="restart"/>
          </w:tcPr>
          <w:p w:rsidR="00F936E7" w:rsidRPr="008C3F4F" w:rsidRDefault="00DD3D21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8C3F4F">
              <w:rPr>
                <w:i/>
              </w:rPr>
              <w:t xml:space="preserve">Describe </w:t>
            </w:r>
            <w:r w:rsidRPr="008C3F4F">
              <w:t>the scope of independent and life-long learning</w:t>
            </w:r>
          </w:p>
        </w:tc>
        <w:tc>
          <w:tcPr>
            <w:tcW w:w="810" w:type="dxa"/>
          </w:tcPr>
          <w:p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:rsidR="00F936E7" w:rsidRPr="00135934" w:rsidRDefault="00180F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10</w:t>
            </w:r>
          </w:p>
        </w:tc>
      </w:tr>
      <w:tr w:rsidR="00F936E7" w:rsidTr="00BD4258">
        <w:tc>
          <w:tcPr>
            <w:tcW w:w="1795" w:type="dxa"/>
            <w:vMerge/>
          </w:tcPr>
          <w:p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</w:t>
            </w:r>
            <w:r w:rsidR="00180F88">
              <w:rPr>
                <w:rFonts w:eastAsia="Garamond"/>
                <w:iCs/>
                <w:sz w:val="22"/>
                <w:szCs w:val="22"/>
                <w:lang w:val="en-GB"/>
              </w:rPr>
              <w:t>2</w:t>
            </w:r>
          </w:p>
        </w:tc>
      </w:tr>
    </w:tbl>
    <w:p w:rsidR="00F936E7" w:rsidRDefault="00F936E7" w:rsidP="00F936E7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F936E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:rsidR="00F936E7" w:rsidRPr="000C7916" w:rsidRDefault="00F936E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196"/>
        <w:gridCol w:w="2576"/>
        <w:gridCol w:w="1624"/>
        <w:gridCol w:w="2136"/>
        <w:gridCol w:w="1465"/>
        <w:gridCol w:w="899"/>
      </w:tblGrid>
      <w:tr w:rsidR="004B4154" w:rsidTr="004C0428">
        <w:tc>
          <w:tcPr>
            <w:tcW w:w="1426" w:type="dxa"/>
            <w:gridSpan w:val="2"/>
            <w:vMerge w:val="restart"/>
          </w:tcPr>
          <w:p w:rsidR="00F936E7" w:rsidRPr="00135934" w:rsidRDefault="00F936E7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72" w:type="dxa"/>
            <w:gridSpan w:val="5"/>
          </w:tcPr>
          <w:p w:rsidR="00F936E7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03328C" w:rsidTr="004C0428">
        <w:tc>
          <w:tcPr>
            <w:tcW w:w="1426" w:type="dxa"/>
            <w:gridSpan w:val="2"/>
            <w:vMerge/>
          </w:tcPr>
          <w:p w:rsidR="00F936E7" w:rsidRPr="00135934" w:rsidRDefault="00F936E7" w:rsidP="00BD4258">
            <w:pPr>
              <w:rPr>
                <w:sz w:val="22"/>
                <w:szCs w:val="22"/>
              </w:rPr>
            </w:pPr>
          </w:p>
        </w:tc>
        <w:tc>
          <w:tcPr>
            <w:tcW w:w="1916" w:type="dxa"/>
          </w:tcPr>
          <w:p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Inadequate(1</w:t>
            </w:r>
            <w:r w:rsidR="00EC2F3B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05" w:type="dxa"/>
          </w:tcPr>
          <w:p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Satisfactory(</w:t>
            </w:r>
            <w:r w:rsidR="00EC2F3B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136" w:type="dxa"/>
          </w:tcPr>
          <w:p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Good(</w:t>
            </w:r>
            <w:r w:rsidR="00EC2F3B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35" w:type="dxa"/>
          </w:tcPr>
          <w:p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Excellent(</w:t>
            </w:r>
            <w:r w:rsidR="00EC2F3B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03328C" w:rsidTr="004C0428">
        <w:tc>
          <w:tcPr>
            <w:tcW w:w="1426" w:type="dxa"/>
            <w:gridSpan w:val="2"/>
          </w:tcPr>
          <w:p w:rsidR="00DD1340" w:rsidRDefault="00645AFF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Motivation of the work</w:t>
            </w:r>
          </w:p>
        </w:tc>
        <w:tc>
          <w:tcPr>
            <w:tcW w:w="1916" w:type="dxa"/>
          </w:tcPr>
          <w:p w:rsidR="00F936E7" w:rsidRPr="0003328C" w:rsidRDefault="00645AFF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Explores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 theproject/thesis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 topic at a surface level, providing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minimal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 insight indicating low interest in the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subject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</w:p>
        </w:tc>
        <w:tc>
          <w:tcPr>
            <w:tcW w:w="1705" w:type="dxa"/>
          </w:tcPr>
          <w:p w:rsidR="00645AFF" w:rsidRPr="0003328C" w:rsidRDefault="00645AFF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Explores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the project/thesis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topic with some evidence of depth, providing occasional insight indicating mild interest in the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subject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:rsidR="00F936E7" w:rsidRPr="0003328C" w:rsidRDefault="00F936E7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36" w:type="dxa"/>
          </w:tcPr>
          <w:p w:rsidR="00645AFF" w:rsidRPr="0003328C" w:rsidRDefault="0003328C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Explores the project/thesis topic with e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vidences awareness 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indicating interest in the 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:rsidR="00F936E7" w:rsidRPr="0003328C" w:rsidRDefault="00F936E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835" w:type="dxa"/>
          </w:tcPr>
          <w:p w:rsidR="00BD67FD" w:rsidRPr="0003328C" w:rsidRDefault="0003328C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Explore the project/</w:t>
            </w:r>
            <w:r w:rsidR="004B4154">
              <w:rPr>
                <w:rFonts w:asciiTheme="minorHAnsi" w:hAnsiTheme="minorHAnsi" w:cstheme="minorHAnsi"/>
                <w:kern w:val="3"/>
                <w:sz w:val="20"/>
                <w:szCs w:val="20"/>
              </w:rPr>
              <w:t>thesis topic</w:t>
            </w: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with e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vidences r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ich awareness indicating intense interest in the 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:rsidR="00F936E7" w:rsidRPr="0003328C" w:rsidRDefault="00F936E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</w:tcPr>
          <w:p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3328C" w:rsidTr="004C0428">
        <w:tc>
          <w:tcPr>
            <w:tcW w:w="1426" w:type="dxa"/>
            <w:gridSpan w:val="2"/>
          </w:tcPr>
          <w:p w:rsidR="00F936E7" w:rsidRPr="0001100E" w:rsidRDefault="00D264EE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Critical Thinking</w:t>
            </w:r>
          </w:p>
        </w:tc>
        <w:tc>
          <w:tcPr>
            <w:tcW w:w="1916" w:type="dxa"/>
          </w:tcPr>
          <w:p w:rsidR="00F936E7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RecallsFunctional/Procedural knowledge</w:t>
            </w:r>
            <w:r w:rsidR="00A17560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of existing solutions</w:t>
            </w:r>
          </w:p>
        </w:tc>
        <w:tc>
          <w:tcPr>
            <w:tcW w:w="1705" w:type="dxa"/>
          </w:tcPr>
          <w:p w:rsidR="00005C1E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Explains</w:t>
            </w:r>
            <w:r w:rsidR="00734F8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the existing solutions and </w:t>
            </w: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applies</w:t>
            </w:r>
            <w:r w:rsidR="00734F8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in cases</w:t>
            </w:r>
          </w:p>
          <w:p w:rsidR="00F936E7" w:rsidRPr="0001100E" w:rsidRDefault="00F936E7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36" w:type="dxa"/>
          </w:tcPr>
          <w:p w:rsidR="00005C1E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Analyses and Evaluates</w:t>
            </w:r>
          </w:p>
          <w:p w:rsidR="00F936E7" w:rsidRPr="0001100E" w:rsidRDefault="00005C1E" w:rsidP="00005C1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Conditional/Declarative knowledge with elements</w:t>
            </w:r>
          </w:p>
        </w:tc>
        <w:tc>
          <w:tcPr>
            <w:tcW w:w="1835" w:type="dxa"/>
          </w:tcPr>
          <w:p w:rsidR="00F936E7" w:rsidRPr="0001100E" w:rsidRDefault="00956F31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="00FB5BFD">
              <w:rPr>
                <w:rFonts w:ascii="Arial" w:hAnsi="Arial" w:cs="Arial"/>
                <w:sz w:val="18"/>
                <w:szCs w:val="18"/>
              </w:rPr>
              <w:t>nderstands the concepts very well and c</w:t>
            </w:r>
            <w:r w:rsidR="00005C1E"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reates</w:t>
            </w:r>
            <w:r w:rsid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new knowledge</w:t>
            </w:r>
          </w:p>
        </w:tc>
        <w:tc>
          <w:tcPr>
            <w:tcW w:w="1080" w:type="dxa"/>
          </w:tcPr>
          <w:p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3098D" w:rsidTr="004C0428">
        <w:tc>
          <w:tcPr>
            <w:tcW w:w="1426" w:type="dxa"/>
            <w:gridSpan w:val="2"/>
          </w:tcPr>
          <w:p w:rsidR="0073098D" w:rsidRPr="004B4154" w:rsidRDefault="0073098D" w:rsidP="0073098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4154">
              <w:rPr>
                <w:rFonts w:asciiTheme="minorHAnsi" w:hAnsiTheme="minorHAnsi" w:cstheme="minorHAnsi"/>
                <w:b/>
                <w:sz w:val="20"/>
                <w:szCs w:val="20"/>
              </w:rPr>
              <w:t>Future studies</w:t>
            </w:r>
          </w:p>
        </w:tc>
        <w:tc>
          <w:tcPr>
            <w:tcW w:w="1916" w:type="dxa"/>
          </w:tcPr>
          <w:p w:rsidR="0073098D" w:rsidRDefault="0095231A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Little or no discussion is present in </w:t>
            </w:r>
            <w:r w:rsidR="007616B1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the report about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</w:t>
            </w:r>
            <w:r w:rsidR="0073098D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scope of future studies in the subject area</w:t>
            </w:r>
          </w:p>
          <w:p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1705" w:type="dxa"/>
          </w:tcPr>
          <w:p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scope of future studies in the subject area is stated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in the report</w:t>
            </w:r>
          </w:p>
          <w:p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2136" w:type="dxa"/>
          </w:tcPr>
          <w:p w:rsidR="0095231A" w:rsidRDefault="0095231A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scope of future studies is stated and discussed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in some details in the report</w:t>
            </w:r>
          </w:p>
          <w:p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1835" w:type="dxa"/>
          </w:tcPr>
          <w:p w:rsidR="0073098D" w:rsidRPr="00A13158" w:rsidRDefault="0095231A" w:rsidP="00A13158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The scope of future studies is stated and discussed elaborately with details of how this study can be extended in future 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>endeavored</w:t>
            </w:r>
          </w:p>
        </w:tc>
        <w:tc>
          <w:tcPr>
            <w:tcW w:w="1080" w:type="dxa"/>
          </w:tcPr>
          <w:p w:rsidR="0073098D" w:rsidRPr="00135934" w:rsidRDefault="0073098D" w:rsidP="0073098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:rsidTr="005E5C31">
        <w:trPr>
          <w:gridBefore w:val="1"/>
          <w:wBefore w:w="18" w:type="dxa"/>
          <w:trHeight w:val="395"/>
        </w:trPr>
        <w:tc>
          <w:tcPr>
            <w:tcW w:w="9000" w:type="dxa"/>
            <w:gridSpan w:val="5"/>
            <w:vAlign w:val="center"/>
          </w:tcPr>
          <w:p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080" w:type="dxa"/>
          </w:tcPr>
          <w:p w:rsidR="004C0428" w:rsidRPr="00135934" w:rsidRDefault="004C0428" w:rsidP="00A55C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F936E7" w:rsidRDefault="00F936E7" w:rsidP="006856EE"/>
    <w:p w:rsidR="000A7C59" w:rsidRDefault="000A7C59" w:rsidP="006856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2285"/>
        <w:gridCol w:w="1890"/>
      </w:tblGrid>
      <w:tr w:rsidR="0058597D" w:rsidTr="0058597D">
        <w:trPr>
          <w:jc w:val="center"/>
        </w:trPr>
        <w:tc>
          <w:tcPr>
            <w:tcW w:w="1933" w:type="dxa"/>
          </w:tcPr>
          <w:p w:rsid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Total Marks</w:t>
            </w:r>
          </w:p>
          <w:p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 xml:space="preserve"> (180)</w:t>
            </w:r>
          </w:p>
        </w:tc>
        <w:tc>
          <w:tcPr>
            <w:tcW w:w="2285" w:type="dxa"/>
          </w:tcPr>
          <w:p w:rsid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 xml:space="preserve">Converted into </w:t>
            </w:r>
          </w:p>
          <w:p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10</w:t>
            </w:r>
            <w:r w:rsidR="00FA35D5">
              <w:rPr>
                <w:b/>
                <w:bCs/>
              </w:rPr>
              <w:t>0</w:t>
            </w:r>
          </w:p>
        </w:tc>
        <w:tc>
          <w:tcPr>
            <w:tcW w:w="1890" w:type="dxa"/>
          </w:tcPr>
          <w:p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Letter Grade</w:t>
            </w:r>
          </w:p>
        </w:tc>
      </w:tr>
      <w:tr w:rsidR="0058597D" w:rsidTr="00F27A17">
        <w:trPr>
          <w:trHeight w:val="944"/>
          <w:jc w:val="center"/>
        </w:trPr>
        <w:tc>
          <w:tcPr>
            <w:tcW w:w="1933" w:type="dxa"/>
          </w:tcPr>
          <w:p w:rsidR="0058597D" w:rsidRDefault="0058597D" w:rsidP="006856EE"/>
        </w:tc>
        <w:tc>
          <w:tcPr>
            <w:tcW w:w="2285" w:type="dxa"/>
          </w:tcPr>
          <w:p w:rsidR="0058597D" w:rsidRDefault="0058597D" w:rsidP="006856EE"/>
        </w:tc>
        <w:tc>
          <w:tcPr>
            <w:tcW w:w="1890" w:type="dxa"/>
          </w:tcPr>
          <w:p w:rsidR="0058597D" w:rsidRDefault="0058597D" w:rsidP="006856EE"/>
        </w:tc>
      </w:tr>
    </w:tbl>
    <w:p w:rsidR="000A7C59" w:rsidRDefault="000A7C59" w:rsidP="006856EE"/>
    <w:p w:rsidR="0058597D" w:rsidRDefault="0058597D" w:rsidP="006856EE"/>
    <w:tbl>
      <w:tblPr>
        <w:tblStyle w:val="TableGrid"/>
        <w:tblW w:w="9993" w:type="dxa"/>
        <w:tblLook w:val="04A0" w:firstRow="1" w:lastRow="0" w:firstColumn="1" w:lastColumn="0" w:noHBand="0" w:noVBand="1"/>
      </w:tblPr>
      <w:tblGrid>
        <w:gridCol w:w="5280"/>
        <w:gridCol w:w="4713"/>
      </w:tblGrid>
      <w:tr w:rsidR="00A55CF6" w:rsidTr="00A55CF6">
        <w:trPr>
          <w:trHeight w:val="494"/>
        </w:trPr>
        <w:tc>
          <w:tcPr>
            <w:tcW w:w="5280" w:type="dxa"/>
            <w:vAlign w:val="center"/>
          </w:tcPr>
          <w:p w:rsidR="00A55CF6" w:rsidRDefault="00A55CF6" w:rsidP="00A55CF6">
            <w:pPr>
              <w:jc w:val="center"/>
            </w:pPr>
            <w:r>
              <w:rPr>
                <w:rStyle w:val="fontstyle01"/>
              </w:rPr>
              <w:t>Name of Examiner</w:t>
            </w:r>
          </w:p>
        </w:tc>
        <w:tc>
          <w:tcPr>
            <w:tcW w:w="4713" w:type="dxa"/>
            <w:vAlign w:val="center"/>
          </w:tcPr>
          <w:p w:rsidR="00A55CF6" w:rsidRDefault="00A55CF6" w:rsidP="00A55CF6">
            <w:pPr>
              <w:jc w:val="center"/>
            </w:pPr>
            <w:r>
              <w:rPr>
                <w:rStyle w:val="fontstyle01"/>
              </w:rPr>
              <w:t>Designation</w:t>
            </w:r>
          </w:p>
        </w:tc>
      </w:tr>
      <w:tr w:rsidR="00A55CF6" w:rsidTr="00A55CF6">
        <w:trPr>
          <w:trHeight w:val="908"/>
        </w:trPr>
        <w:tc>
          <w:tcPr>
            <w:tcW w:w="5280" w:type="dxa"/>
          </w:tcPr>
          <w:p w:rsidR="00A55CF6" w:rsidRDefault="00A55CF6" w:rsidP="006856EE"/>
        </w:tc>
        <w:tc>
          <w:tcPr>
            <w:tcW w:w="4713" w:type="dxa"/>
          </w:tcPr>
          <w:p w:rsidR="00A55CF6" w:rsidRDefault="00A55CF6" w:rsidP="006856EE"/>
        </w:tc>
      </w:tr>
    </w:tbl>
    <w:p w:rsidR="0058597D" w:rsidRDefault="0058597D" w:rsidP="006856EE"/>
    <w:tbl>
      <w:tblPr>
        <w:tblStyle w:val="TableGrid"/>
        <w:tblW w:w="9993" w:type="dxa"/>
        <w:tblLook w:val="04A0" w:firstRow="1" w:lastRow="0" w:firstColumn="1" w:lastColumn="0" w:noHBand="0" w:noVBand="1"/>
      </w:tblPr>
      <w:tblGrid>
        <w:gridCol w:w="5280"/>
        <w:gridCol w:w="4713"/>
      </w:tblGrid>
      <w:tr w:rsidR="00A55CF6" w:rsidTr="00A55CF6">
        <w:trPr>
          <w:trHeight w:val="494"/>
        </w:trPr>
        <w:tc>
          <w:tcPr>
            <w:tcW w:w="5280" w:type="dxa"/>
            <w:vAlign w:val="center"/>
          </w:tcPr>
          <w:p w:rsidR="00A55CF6" w:rsidRPr="00A55CF6" w:rsidRDefault="00A55CF6" w:rsidP="00A55CF6">
            <w:pPr>
              <w:jc w:val="center"/>
              <w:rPr>
                <w:lang w:val="en-US" w:eastAsia="en-US"/>
              </w:rPr>
            </w:pPr>
            <w:r>
              <w:rPr>
                <w:rStyle w:val="fontstyle01"/>
              </w:rPr>
              <w:t>Name of External (if any)</w:t>
            </w:r>
          </w:p>
        </w:tc>
        <w:tc>
          <w:tcPr>
            <w:tcW w:w="4713" w:type="dxa"/>
            <w:vAlign w:val="center"/>
          </w:tcPr>
          <w:p w:rsidR="00A55CF6" w:rsidRDefault="00A55CF6" w:rsidP="00A55CF6">
            <w:pPr>
              <w:jc w:val="center"/>
            </w:pPr>
            <w:r>
              <w:rPr>
                <w:rStyle w:val="fontstyle01"/>
              </w:rPr>
              <w:t>Designation</w:t>
            </w:r>
          </w:p>
        </w:tc>
      </w:tr>
      <w:tr w:rsidR="00A55CF6" w:rsidTr="00A55CF6">
        <w:trPr>
          <w:trHeight w:val="908"/>
        </w:trPr>
        <w:tc>
          <w:tcPr>
            <w:tcW w:w="5280" w:type="dxa"/>
          </w:tcPr>
          <w:p w:rsidR="00A55CF6" w:rsidRDefault="00A55CF6" w:rsidP="00A55CF6"/>
        </w:tc>
        <w:tc>
          <w:tcPr>
            <w:tcW w:w="4713" w:type="dxa"/>
          </w:tcPr>
          <w:p w:rsidR="00A55CF6" w:rsidRDefault="00A55CF6" w:rsidP="00A55CF6"/>
        </w:tc>
      </w:tr>
    </w:tbl>
    <w:p w:rsidR="00A55CF6" w:rsidRDefault="00A55CF6" w:rsidP="006856EE"/>
    <w:sectPr w:rsidR="00A55CF6" w:rsidSect="000A7C59">
      <w:footerReference w:type="default" r:id="rId13"/>
      <w:footerReference w:type="first" r:id="rId14"/>
      <w:pgSz w:w="11906" w:h="16838" w:code="9"/>
      <w:pgMar w:top="288" w:right="926" w:bottom="0" w:left="720" w:header="1138" w:footer="1138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598" w:rsidRDefault="00CB7598">
      <w:r>
        <w:separator/>
      </w:r>
    </w:p>
  </w:endnote>
  <w:endnote w:type="continuationSeparator" w:id="0">
    <w:p w:rsidR="00CB7598" w:rsidRDefault="00CB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224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5CF6" w:rsidRDefault="0083574D">
        <w:pPr>
          <w:pStyle w:val="Footer"/>
          <w:jc w:val="center"/>
        </w:pPr>
        <w:r>
          <w:fldChar w:fldCharType="begin"/>
        </w:r>
        <w:r w:rsidR="00A55CF6">
          <w:instrText xml:space="preserve"> PAGE   \* MERGEFORMAT </w:instrText>
        </w:r>
        <w:r>
          <w:fldChar w:fldCharType="separate"/>
        </w:r>
        <w:r w:rsidR="00D800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5CF6" w:rsidRDefault="00A55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CF6" w:rsidRDefault="00A55CF6" w:rsidP="00BF030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598" w:rsidRDefault="00CB7598">
      <w:r>
        <w:separator/>
      </w:r>
    </w:p>
  </w:footnote>
  <w:footnote w:type="continuationSeparator" w:id="0">
    <w:p w:rsidR="00CB7598" w:rsidRDefault="00CB7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60F0"/>
    <w:multiLevelType w:val="multilevel"/>
    <w:tmpl w:val="F4C4C0BC"/>
    <w:lvl w:ilvl="0">
      <w:start w:val="1"/>
      <w:numFmt w:val="decimal"/>
      <w:pStyle w:val="Heading1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pStyle w:val="Heading2"/>
      <w:isLgl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" w15:restartNumberingAfterBreak="0">
    <w:nsid w:val="13AE223C"/>
    <w:multiLevelType w:val="hybridMultilevel"/>
    <w:tmpl w:val="134CB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A28BF"/>
    <w:multiLevelType w:val="hybridMultilevel"/>
    <w:tmpl w:val="DA743B20"/>
    <w:lvl w:ilvl="0" w:tplc="5036B484">
      <w:start w:val="1"/>
      <w:numFmt w:val="decimal"/>
      <w:pStyle w:val="References"/>
      <w:lvlText w:val="[%1]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BB5C69"/>
    <w:multiLevelType w:val="hybridMultilevel"/>
    <w:tmpl w:val="C4D81EDC"/>
    <w:lvl w:ilvl="0" w:tplc="7E84FAC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9327D9"/>
    <w:multiLevelType w:val="hybridMultilevel"/>
    <w:tmpl w:val="D0F879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4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7465"/>
    <w:rsid w:val="0000236E"/>
    <w:rsid w:val="000054CC"/>
    <w:rsid w:val="00005C1E"/>
    <w:rsid w:val="0001100E"/>
    <w:rsid w:val="00013BCA"/>
    <w:rsid w:val="000174BB"/>
    <w:rsid w:val="0002466B"/>
    <w:rsid w:val="00024AEA"/>
    <w:rsid w:val="00024F7A"/>
    <w:rsid w:val="00025A1E"/>
    <w:rsid w:val="00025FF5"/>
    <w:rsid w:val="00027929"/>
    <w:rsid w:val="00030B9A"/>
    <w:rsid w:val="0003328C"/>
    <w:rsid w:val="00033ACB"/>
    <w:rsid w:val="00041719"/>
    <w:rsid w:val="000419FF"/>
    <w:rsid w:val="00043898"/>
    <w:rsid w:val="00043B90"/>
    <w:rsid w:val="00046CD7"/>
    <w:rsid w:val="000557CA"/>
    <w:rsid w:val="000604E9"/>
    <w:rsid w:val="000615A1"/>
    <w:rsid w:val="000624A7"/>
    <w:rsid w:val="00063C95"/>
    <w:rsid w:val="00074795"/>
    <w:rsid w:val="000800E7"/>
    <w:rsid w:val="00083074"/>
    <w:rsid w:val="0008423B"/>
    <w:rsid w:val="000866E8"/>
    <w:rsid w:val="000919C4"/>
    <w:rsid w:val="00092CEB"/>
    <w:rsid w:val="00094A7F"/>
    <w:rsid w:val="00094E94"/>
    <w:rsid w:val="00096A6F"/>
    <w:rsid w:val="000976DB"/>
    <w:rsid w:val="000A0B28"/>
    <w:rsid w:val="000A7C59"/>
    <w:rsid w:val="000A7F70"/>
    <w:rsid w:val="000B0474"/>
    <w:rsid w:val="000B29CF"/>
    <w:rsid w:val="000B4902"/>
    <w:rsid w:val="000B4BDD"/>
    <w:rsid w:val="000B68F0"/>
    <w:rsid w:val="000B7499"/>
    <w:rsid w:val="000C08A2"/>
    <w:rsid w:val="000C09A9"/>
    <w:rsid w:val="000C0BC7"/>
    <w:rsid w:val="000C51F8"/>
    <w:rsid w:val="000D119A"/>
    <w:rsid w:val="000D352A"/>
    <w:rsid w:val="000D4F16"/>
    <w:rsid w:val="000E3964"/>
    <w:rsid w:val="000E45DF"/>
    <w:rsid w:val="000E48BF"/>
    <w:rsid w:val="000E5910"/>
    <w:rsid w:val="000F2EAA"/>
    <w:rsid w:val="000F3D5D"/>
    <w:rsid w:val="000F4891"/>
    <w:rsid w:val="000F5F90"/>
    <w:rsid w:val="001070FD"/>
    <w:rsid w:val="00111481"/>
    <w:rsid w:val="001116B7"/>
    <w:rsid w:val="00112152"/>
    <w:rsid w:val="0011306F"/>
    <w:rsid w:val="001156E3"/>
    <w:rsid w:val="00122321"/>
    <w:rsid w:val="00125A3A"/>
    <w:rsid w:val="001274DF"/>
    <w:rsid w:val="00130FF6"/>
    <w:rsid w:val="0013108C"/>
    <w:rsid w:val="00134039"/>
    <w:rsid w:val="00135174"/>
    <w:rsid w:val="00135934"/>
    <w:rsid w:val="00135B83"/>
    <w:rsid w:val="0014099B"/>
    <w:rsid w:val="001416DA"/>
    <w:rsid w:val="0015539F"/>
    <w:rsid w:val="0015613F"/>
    <w:rsid w:val="001637DE"/>
    <w:rsid w:val="001671FD"/>
    <w:rsid w:val="001727A2"/>
    <w:rsid w:val="001739FB"/>
    <w:rsid w:val="0017594B"/>
    <w:rsid w:val="0017676F"/>
    <w:rsid w:val="00180AC0"/>
    <w:rsid w:val="00180F88"/>
    <w:rsid w:val="00181A4F"/>
    <w:rsid w:val="00182229"/>
    <w:rsid w:val="00182B27"/>
    <w:rsid w:val="0019023D"/>
    <w:rsid w:val="00190799"/>
    <w:rsid w:val="00193CF0"/>
    <w:rsid w:val="00194E88"/>
    <w:rsid w:val="00196005"/>
    <w:rsid w:val="001A20FB"/>
    <w:rsid w:val="001A3F7E"/>
    <w:rsid w:val="001A4085"/>
    <w:rsid w:val="001A5C93"/>
    <w:rsid w:val="001C369F"/>
    <w:rsid w:val="001C5908"/>
    <w:rsid w:val="001C6775"/>
    <w:rsid w:val="001D7414"/>
    <w:rsid w:val="001E2BCD"/>
    <w:rsid w:val="001E32F2"/>
    <w:rsid w:val="001F1910"/>
    <w:rsid w:val="001F5A7B"/>
    <w:rsid w:val="001F6730"/>
    <w:rsid w:val="001F77DC"/>
    <w:rsid w:val="001F7ABE"/>
    <w:rsid w:val="001F7DAC"/>
    <w:rsid w:val="002015E8"/>
    <w:rsid w:val="00205697"/>
    <w:rsid w:val="00207269"/>
    <w:rsid w:val="0020790E"/>
    <w:rsid w:val="00213770"/>
    <w:rsid w:val="00215EA8"/>
    <w:rsid w:val="0022131F"/>
    <w:rsid w:val="00221AB8"/>
    <w:rsid w:val="00225CDC"/>
    <w:rsid w:val="0022664B"/>
    <w:rsid w:val="00226D7C"/>
    <w:rsid w:val="00246661"/>
    <w:rsid w:val="002477C3"/>
    <w:rsid w:val="00247D16"/>
    <w:rsid w:val="002519E9"/>
    <w:rsid w:val="00257DD4"/>
    <w:rsid w:val="00266A29"/>
    <w:rsid w:val="002710A2"/>
    <w:rsid w:val="00275AC3"/>
    <w:rsid w:val="00276295"/>
    <w:rsid w:val="00277B88"/>
    <w:rsid w:val="00285605"/>
    <w:rsid w:val="00285906"/>
    <w:rsid w:val="0028667D"/>
    <w:rsid w:val="002915AC"/>
    <w:rsid w:val="00291D74"/>
    <w:rsid w:val="00292BC1"/>
    <w:rsid w:val="0029653D"/>
    <w:rsid w:val="00297374"/>
    <w:rsid w:val="002A08A3"/>
    <w:rsid w:val="002A0AC4"/>
    <w:rsid w:val="002A1130"/>
    <w:rsid w:val="002A2A23"/>
    <w:rsid w:val="002A2F52"/>
    <w:rsid w:val="002A33F8"/>
    <w:rsid w:val="002B07BE"/>
    <w:rsid w:val="002B20C7"/>
    <w:rsid w:val="002B7349"/>
    <w:rsid w:val="002C1EFD"/>
    <w:rsid w:val="002C2672"/>
    <w:rsid w:val="002C4111"/>
    <w:rsid w:val="002C5A1D"/>
    <w:rsid w:val="002C5AAB"/>
    <w:rsid w:val="002C621E"/>
    <w:rsid w:val="002C722D"/>
    <w:rsid w:val="002D203F"/>
    <w:rsid w:val="002D614F"/>
    <w:rsid w:val="002D7116"/>
    <w:rsid w:val="002E2930"/>
    <w:rsid w:val="002E6A32"/>
    <w:rsid w:val="002F0A3E"/>
    <w:rsid w:val="002F29BC"/>
    <w:rsid w:val="00302230"/>
    <w:rsid w:val="0030318F"/>
    <w:rsid w:val="00303662"/>
    <w:rsid w:val="00304738"/>
    <w:rsid w:val="00304D14"/>
    <w:rsid w:val="00304FBC"/>
    <w:rsid w:val="0031070F"/>
    <w:rsid w:val="0032192B"/>
    <w:rsid w:val="00321E44"/>
    <w:rsid w:val="00326F0D"/>
    <w:rsid w:val="00330797"/>
    <w:rsid w:val="00332E23"/>
    <w:rsid w:val="00334DDB"/>
    <w:rsid w:val="00344562"/>
    <w:rsid w:val="003518E5"/>
    <w:rsid w:val="00352F5A"/>
    <w:rsid w:val="003551C7"/>
    <w:rsid w:val="00360182"/>
    <w:rsid w:val="00365D57"/>
    <w:rsid w:val="00370278"/>
    <w:rsid w:val="00373F00"/>
    <w:rsid w:val="0037744E"/>
    <w:rsid w:val="00377640"/>
    <w:rsid w:val="00381A6A"/>
    <w:rsid w:val="00383B55"/>
    <w:rsid w:val="003842CC"/>
    <w:rsid w:val="00385DE1"/>
    <w:rsid w:val="00387209"/>
    <w:rsid w:val="00387FFE"/>
    <w:rsid w:val="0039058E"/>
    <w:rsid w:val="00393D23"/>
    <w:rsid w:val="00397B77"/>
    <w:rsid w:val="003A491A"/>
    <w:rsid w:val="003A649F"/>
    <w:rsid w:val="003B27A0"/>
    <w:rsid w:val="003B2EDC"/>
    <w:rsid w:val="003B641B"/>
    <w:rsid w:val="003B664B"/>
    <w:rsid w:val="003C0BC5"/>
    <w:rsid w:val="003C28C6"/>
    <w:rsid w:val="003C47F0"/>
    <w:rsid w:val="003C7889"/>
    <w:rsid w:val="003D014E"/>
    <w:rsid w:val="003D090D"/>
    <w:rsid w:val="003D2B9A"/>
    <w:rsid w:val="003D36A7"/>
    <w:rsid w:val="003D600B"/>
    <w:rsid w:val="003D62D7"/>
    <w:rsid w:val="003E13BF"/>
    <w:rsid w:val="003E1DB8"/>
    <w:rsid w:val="003E269B"/>
    <w:rsid w:val="003E5223"/>
    <w:rsid w:val="003E5A12"/>
    <w:rsid w:val="003E7C4C"/>
    <w:rsid w:val="003F2FD0"/>
    <w:rsid w:val="003F578D"/>
    <w:rsid w:val="004015EF"/>
    <w:rsid w:val="00402022"/>
    <w:rsid w:val="00402350"/>
    <w:rsid w:val="0040395D"/>
    <w:rsid w:val="0040595F"/>
    <w:rsid w:val="00412240"/>
    <w:rsid w:val="00414BAA"/>
    <w:rsid w:val="00415C48"/>
    <w:rsid w:val="0041670E"/>
    <w:rsid w:val="00423658"/>
    <w:rsid w:val="00424366"/>
    <w:rsid w:val="004319C9"/>
    <w:rsid w:val="004340E8"/>
    <w:rsid w:val="004354D7"/>
    <w:rsid w:val="00436666"/>
    <w:rsid w:val="004374E1"/>
    <w:rsid w:val="00437DAB"/>
    <w:rsid w:val="00445805"/>
    <w:rsid w:val="004464AC"/>
    <w:rsid w:val="0045142D"/>
    <w:rsid w:val="00453BA1"/>
    <w:rsid w:val="0046146D"/>
    <w:rsid w:val="004671C8"/>
    <w:rsid w:val="0046767F"/>
    <w:rsid w:val="004703F7"/>
    <w:rsid w:val="004720B8"/>
    <w:rsid w:val="00472689"/>
    <w:rsid w:val="00481F5D"/>
    <w:rsid w:val="00487274"/>
    <w:rsid w:val="00487C43"/>
    <w:rsid w:val="004907DC"/>
    <w:rsid w:val="00490860"/>
    <w:rsid w:val="004949B5"/>
    <w:rsid w:val="004A1B4C"/>
    <w:rsid w:val="004A6580"/>
    <w:rsid w:val="004B4154"/>
    <w:rsid w:val="004B4C21"/>
    <w:rsid w:val="004C0428"/>
    <w:rsid w:val="004C0E8D"/>
    <w:rsid w:val="004C37AE"/>
    <w:rsid w:val="004C66F4"/>
    <w:rsid w:val="004D111B"/>
    <w:rsid w:val="004D1F85"/>
    <w:rsid w:val="004D5873"/>
    <w:rsid w:val="004D645D"/>
    <w:rsid w:val="004E51CC"/>
    <w:rsid w:val="004E797D"/>
    <w:rsid w:val="004F1127"/>
    <w:rsid w:val="004F1F35"/>
    <w:rsid w:val="004F518E"/>
    <w:rsid w:val="00501D05"/>
    <w:rsid w:val="00510B3D"/>
    <w:rsid w:val="005165C2"/>
    <w:rsid w:val="00516F1E"/>
    <w:rsid w:val="005213EE"/>
    <w:rsid w:val="005336FF"/>
    <w:rsid w:val="00533727"/>
    <w:rsid w:val="00537D1B"/>
    <w:rsid w:val="005409CF"/>
    <w:rsid w:val="00542A28"/>
    <w:rsid w:val="00544638"/>
    <w:rsid w:val="0054597D"/>
    <w:rsid w:val="00546993"/>
    <w:rsid w:val="00546B9D"/>
    <w:rsid w:val="00546BAD"/>
    <w:rsid w:val="005511EB"/>
    <w:rsid w:val="005512EC"/>
    <w:rsid w:val="00552444"/>
    <w:rsid w:val="0055266C"/>
    <w:rsid w:val="0056057F"/>
    <w:rsid w:val="00563DCE"/>
    <w:rsid w:val="00564C7D"/>
    <w:rsid w:val="005666F6"/>
    <w:rsid w:val="00571433"/>
    <w:rsid w:val="00573022"/>
    <w:rsid w:val="00583D49"/>
    <w:rsid w:val="005845C7"/>
    <w:rsid w:val="0058597D"/>
    <w:rsid w:val="00586478"/>
    <w:rsid w:val="0058735A"/>
    <w:rsid w:val="00587AF4"/>
    <w:rsid w:val="00592AC7"/>
    <w:rsid w:val="005975A8"/>
    <w:rsid w:val="005A1381"/>
    <w:rsid w:val="005A1D87"/>
    <w:rsid w:val="005A228D"/>
    <w:rsid w:val="005B0A57"/>
    <w:rsid w:val="005B2492"/>
    <w:rsid w:val="005B27D0"/>
    <w:rsid w:val="005B2FF8"/>
    <w:rsid w:val="005B3E08"/>
    <w:rsid w:val="005C0FA3"/>
    <w:rsid w:val="005C13DF"/>
    <w:rsid w:val="005C1FA5"/>
    <w:rsid w:val="005C23C5"/>
    <w:rsid w:val="005C2792"/>
    <w:rsid w:val="005C2992"/>
    <w:rsid w:val="005C5B92"/>
    <w:rsid w:val="005C6953"/>
    <w:rsid w:val="005C7FB6"/>
    <w:rsid w:val="005D1CFC"/>
    <w:rsid w:val="005D5DEE"/>
    <w:rsid w:val="005D6A1E"/>
    <w:rsid w:val="005D76FB"/>
    <w:rsid w:val="005D7E90"/>
    <w:rsid w:val="005E33A6"/>
    <w:rsid w:val="005E49BA"/>
    <w:rsid w:val="005E5C31"/>
    <w:rsid w:val="005F4A85"/>
    <w:rsid w:val="005F6058"/>
    <w:rsid w:val="00605ABC"/>
    <w:rsid w:val="0061462C"/>
    <w:rsid w:val="0061603D"/>
    <w:rsid w:val="00620838"/>
    <w:rsid w:val="00624445"/>
    <w:rsid w:val="00627EC8"/>
    <w:rsid w:val="00630783"/>
    <w:rsid w:val="0063095F"/>
    <w:rsid w:val="00630B97"/>
    <w:rsid w:val="00636311"/>
    <w:rsid w:val="00640094"/>
    <w:rsid w:val="00642B2B"/>
    <w:rsid w:val="00645AFF"/>
    <w:rsid w:val="0065185A"/>
    <w:rsid w:val="0065209D"/>
    <w:rsid w:val="00652CD8"/>
    <w:rsid w:val="00655000"/>
    <w:rsid w:val="0065548D"/>
    <w:rsid w:val="00657A37"/>
    <w:rsid w:val="00657B17"/>
    <w:rsid w:val="006700C7"/>
    <w:rsid w:val="006824CA"/>
    <w:rsid w:val="00683571"/>
    <w:rsid w:val="006856EE"/>
    <w:rsid w:val="006868C0"/>
    <w:rsid w:val="006917B3"/>
    <w:rsid w:val="006931DD"/>
    <w:rsid w:val="006A44DC"/>
    <w:rsid w:val="006B0FD7"/>
    <w:rsid w:val="006B5535"/>
    <w:rsid w:val="006B6EAB"/>
    <w:rsid w:val="006C1CE6"/>
    <w:rsid w:val="006C3DA4"/>
    <w:rsid w:val="006C6067"/>
    <w:rsid w:val="006C6EEF"/>
    <w:rsid w:val="006D1DFE"/>
    <w:rsid w:val="006D4E46"/>
    <w:rsid w:val="006D5BFF"/>
    <w:rsid w:val="006E1791"/>
    <w:rsid w:val="006E23D4"/>
    <w:rsid w:val="006E4402"/>
    <w:rsid w:val="006E4BA4"/>
    <w:rsid w:val="006E6444"/>
    <w:rsid w:val="006F2074"/>
    <w:rsid w:val="006F3706"/>
    <w:rsid w:val="007024EC"/>
    <w:rsid w:val="007047DC"/>
    <w:rsid w:val="007057C2"/>
    <w:rsid w:val="007141E5"/>
    <w:rsid w:val="0071676D"/>
    <w:rsid w:val="00721525"/>
    <w:rsid w:val="00724AD6"/>
    <w:rsid w:val="0072630C"/>
    <w:rsid w:val="0073098D"/>
    <w:rsid w:val="00731926"/>
    <w:rsid w:val="00731C31"/>
    <w:rsid w:val="0073367E"/>
    <w:rsid w:val="00734F8E"/>
    <w:rsid w:val="0073681F"/>
    <w:rsid w:val="00741664"/>
    <w:rsid w:val="007422E4"/>
    <w:rsid w:val="00745E0D"/>
    <w:rsid w:val="007464ED"/>
    <w:rsid w:val="00751713"/>
    <w:rsid w:val="007562FE"/>
    <w:rsid w:val="007563FC"/>
    <w:rsid w:val="007616B1"/>
    <w:rsid w:val="00761774"/>
    <w:rsid w:val="007618D9"/>
    <w:rsid w:val="00762B02"/>
    <w:rsid w:val="00770F71"/>
    <w:rsid w:val="007715A2"/>
    <w:rsid w:val="00772BF3"/>
    <w:rsid w:val="00774738"/>
    <w:rsid w:val="0077747A"/>
    <w:rsid w:val="007849F6"/>
    <w:rsid w:val="00787D17"/>
    <w:rsid w:val="00790FBF"/>
    <w:rsid w:val="00793322"/>
    <w:rsid w:val="0079468E"/>
    <w:rsid w:val="00797E93"/>
    <w:rsid w:val="007A0EB6"/>
    <w:rsid w:val="007A10A9"/>
    <w:rsid w:val="007A315C"/>
    <w:rsid w:val="007A3E9B"/>
    <w:rsid w:val="007A60CD"/>
    <w:rsid w:val="007A7639"/>
    <w:rsid w:val="007B0B7A"/>
    <w:rsid w:val="007B2A98"/>
    <w:rsid w:val="007C010F"/>
    <w:rsid w:val="007C1BA6"/>
    <w:rsid w:val="007C5328"/>
    <w:rsid w:val="007C5452"/>
    <w:rsid w:val="007C6300"/>
    <w:rsid w:val="007D0F34"/>
    <w:rsid w:val="007D3A08"/>
    <w:rsid w:val="007D493B"/>
    <w:rsid w:val="007D4E69"/>
    <w:rsid w:val="007D5A8E"/>
    <w:rsid w:val="007E15FC"/>
    <w:rsid w:val="007E2887"/>
    <w:rsid w:val="007E3ADC"/>
    <w:rsid w:val="007E57B2"/>
    <w:rsid w:val="007E61A5"/>
    <w:rsid w:val="007F17B7"/>
    <w:rsid w:val="007F4491"/>
    <w:rsid w:val="007F5D95"/>
    <w:rsid w:val="007F7BBF"/>
    <w:rsid w:val="00806C9C"/>
    <w:rsid w:val="00810843"/>
    <w:rsid w:val="0081090E"/>
    <w:rsid w:val="00812356"/>
    <w:rsid w:val="00812DAC"/>
    <w:rsid w:val="00814167"/>
    <w:rsid w:val="00816D5A"/>
    <w:rsid w:val="00817169"/>
    <w:rsid w:val="008245B7"/>
    <w:rsid w:val="00825F4F"/>
    <w:rsid w:val="008265E9"/>
    <w:rsid w:val="00830535"/>
    <w:rsid w:val="008320DB"/>
    <w:rsid w:val="00832B2D"/>
    <w:rsid w:val="00834112"/>
    <w:rsid w:val="008348EB"/>
    <w:rsid w:val="00835526"/>
    <w:rsid w:val="0083574D"/>
    <w:rsid w:val="0084447D"/>
    <w:rsid w:val="00845A3D"/>
    <w:rsid w:val="00864DE8"/>
    <w:rsid w:val="008730B9"/>
    <w:rsid w:val="0087338D"/>
    <w:rsid w:val="008750E9"/>
    <w:rsid w:val="00877BA8"/>
    <w:rsid w:val="00882C23"/>
    <w:rsid w:val="00885491"/>
    <w:rsid w:val="00885F39"/>
    <w:rsid w:val="0089036F"/>
    <w:rsid w:val="00893401"/>
    <w:rsid w:val="00893CA1"/>
    <w:rsid w:val="008962D9"/>
    <w:rsid w:val="00897A31"/>
    <w:rsid w:val="008A5082"/>
    <w:rsid w:val="008A7C38"/>
    <w:rsid w:val="008A7CFE"/>
    <w:rsid w:val="008B1370"/>
    <w:rsid w:val="008B513B"/>
    <w:rsid w:val="008C01F2"/>
    <w:rsid w:val="008C0815"/>
    <w:rsid w:val="008C1EE4"/>
    <w:rsid w:val="008C3C75"/>
    <w:rsid w:val="008C3F4F"/>
    <w:rsid w:val="008C4EB7"/>
    <w:rsid w:val="008E1736"/>
    <w:rsid w:val="008E4E36"/>
    <w:rsid w:val="008F14C8"/>
    <w:rsid w:val="008F7253"/>
    <w:rsid w:val="00901529"/>
    <w:rsid w:val="00901FC8"/>
    <w:rsid w:val="0090708B"/>
    <w:rsid w:val="00907377"/>
    <w:rsid w:val="00914EA4"/>
    <w:rsid w:val="009154D2"/>
    <w:rsid w:val="00916307"/>
    <w:rsid w:val="00917A86"/>
    <w:rsid w:val="00920E40"/>
    <w:rsid w:val="009248D3"/>
    <w:rsid w:val="00925BCA"/>
    <w:rsid w:val="00926729"/>
    <w:rsid w:val="00932756"/>
    <w:rsid w:val="0093424B"/>
    <w:rsid w:val="0093584C"/>
    <w:rsid w:val="009367B1"/>
    <w:rsid w:val="009425E6"/>
    <w:rsid w:val="00944D9A"/>
    <w:rsid w:val="00947549"/>
    <w:rsid w:val="0095059C"/>
    <w:rsid w:val="0095231A"/>
    <w:rsid w:val="00952820"/>
    <w:rsid w:val="0095423B"/>
    <w:rsid w:val="00955176"/>
    <w:rsid w:val="00955982"/>
    <w:rsid w:val="00956F31"/>
    <w:rsid w:val="009574AB"/>
    <w:rsid w:val="0096017E"/>
    <w:rsid w:val="00960B11"/>
    <w:rsid w:val="0096391D"/>
    <w:rsid w:val="00967F3F"/>
    <w:rsid w:val="009759C2"/>
    <w:rsid w:val="00980811"/>
    <w:rsid w:val="00993B9D"/>
    <w:rsid w:val="0099444C"/>
    <w:rsid w:val="009955AB"/>
    <w:rsid w:val="009969E2"/>
    <w:rsid w:val="009A058D"/>
    <w:rsid w:val="009A2BE0"/>
    <w:rsid w:val="009A47F8"/>
    <w:rsid w:val="009A4995"/>
    <w:rsid w:val="009A6003"/>
    <w:rsid w:val="009A6DE5"/>
    <w:rsid w:val="009B32E0"/>
    <w:rsid w:val="009C2B52"/>
    <w:rsid w:val="009C3786"/>
    <w:rsid w:val="009C63B2"/>
    <w:rsid w:val="009C6FA5"/>
    <w:rsid w:val="009C783D"/>
    <w:rsid w:val="009D0740"/>
    <w:rsid w:val="009D176B"/>
    <w:rsid w:val="009D48A7"/>
    <w:rsid w:val="009D48AC"/>
    <w:rsid w:val="009E1F4E"/>
    <w:rsid w:val="009E5E3C"/>
    <w:rsid w:val="009E7A13"/>
    <w:rsid w:val="009F7B1C"/>
    <w:rsid w:val="00A014EC"/>
    <w:rsid w:val="00A01E65"/>
    <w:rsid w:val="00A1209F"/>
    <w:rsid w:val="00A12C40"/>
    <w:rsid w:val="00A13158"/>
    <w:rsid w:val="00A1530F"/>
    <w:rsid w:val="00A15C56"/>
    <w:rsid w:val="00A17560"/>
    <w:rsid w:val="00A17640"/>
    <w:rsid w:val="00A216E5"/>
    <w:rsid w:val="00A22A39"/>
    <w:rsid w:val="00A25478"/>
    <w:rsid w:val="00A25737"/>
    <w:rsid w:val="00A31780"/>
    <w:rsid w:val="00A336A2"/>
    <w:rsid w:val="00A35A94"/>
    <w:rsid w:val="00A3716D"/>
    <w:rsid w:val="00A41B09"/>
    <w:rsid w:val="00A50D42"/>
    <w:rsid w:val="00A53470"/>
    <w:rsid w:val="00A55953"/>
    <w:rsid w:val="00A55CF6"/>
    <w:rsid w:val="00A625A0"/>
    <w:rsid w:val="00A63579"/>
    <w:rsid w:val="00A65098"/>
    <w:rsid w:val="00A7083C"/>
    <w:rsid w:val="00A72109"/>
    <w:rsid w:val="00A73736"/>
    <w:rsid w:val="00A753D5"/>
    <w:rsid w:val="00A77691"/>
    <w:rsid w:val="00A840D5"/>
    <w:rsid w:val="00A9069F"/>
    <w:rsid w:val="00A938FC"/>
    <w:rsid w:val="00AA5C71"/>
    <w:rsid w:val="00AA777A"/>
    <w:rsid w:val="00AB3480"/>
    <w:rsid w:val="00AB6257"/>
    <w:rsid w:val="00AC205B"/>
    <w:rsid w:val="00AC5BA6"/>
    <w:rsid w:val="00AD4A39"/>
    <w:rsid w:val="00AD5CD3"/>
    <w:rsid w:val="00AD60D3"/>
    <w:rsid w:val="00AE0A40"/>
    <w:rsid w:val="00AE0DAB"/>
    <w:rsid w:val="00AE1052"/>
    <w:rsid w:val="00AF1E9C"/>
    <w:rsid w:val="00B01080"/>
    <w:rsid w:val="00B01FFF"/>
    <w:rsid w:val="00B043E9"/>
    <w:rsid w:val="00B2784D"/>
    <w:rsid w:val="00B30500"/>
    <w:rsid w:val="00B31D83"/>
    <w:rsid w:val="00B3237A"/>
    <w:rsid w:val="00B344A8"/>
    <w:rsid w:val="00B347D4"/>
    <w:rsid w:val="00B373BC"/>
    <w:rsid w:val="00B40CDA"/>
    <w:rsid w:val="00B43E81"/>
    <w:rsid w:val="00B44C25"/>
    <w:rsid w:val="00B45D95"/>
    <w:rsid w:val="00B56AD1"/>
    <w:rsid w:val="00B57612"/>
    <w:rsid w:val="00B63B63"/>
    <w:rsid w:val="00B66F8B"/>
    <w:rsid w:val="00B70696"/>
    <w:rsid w:val="00B81527"/>
    <w:rsid w:val="00B83F42"/>
    <w:rsid w:val="00B8532B"/>
    <w:rsid w:val="00B85A9C"/>
    <w:rsid w:val="00B87816"/>
    <w:rsid w:val="00B936C2"/>
    <w:rsid w:val="00B9378F"/>
    <w:rsid w:val="00BA109C"/>
    <w:rsid w:val="00BA76AF"/>
    <w:rsid w:val="00BB5A12"/>
    <w:rsid w:val="00BC2291"/>
    <w:rsid w:val="00BC4629"/>
    <w:rsid w:val="00BC5861"/>
    <w:rsid w:val="00BD4258"/>
    <w:rsid w:val="00BD67FD"/>
    <w:rsid w:val="00BD7D61"/>
    <w:rsid w:val="00BE3B39"/>
    <w:rsid w:val="00BF0308"/>
    <w:rsid w:val="00BF21D7"/>
    <w:rsid w:val="00BF5877"/>
    <w:rsid w:val="00C1016D"/>
    <w:rsid w:val="00C268DC"/>
    <w:rsid w:val="00C2764B"/>
    <w:rsid w:val="00C31119"/>
    <w:rsid w:val="00C34A21"/>
    <w:rsid w:val="00C36D45"/>
    <w:rsid w:val="00C443EC"/>
    <w:rsid w:val="00C5303D"/>
    <w:rsid w:val="00C534A4"/>
    <w:rsid w:val="00C5527E"/>
    <w:rsid w:val="00C56F4F"/>
    <w:rsid w:val="00C62172"/>
    <w:rsid w:val="00C62ECD"/>
    <w:rsid w:val="00C66029"/>
    <w:rsid w:val="00C66184"/>
    <w:rsid w:val="00C6681D"/>
    <w:rsid w:val="00C80760"/>
    <w:rsid w:val="00C81ED3"/>
    <w:rsid w:val="00C8262B"/>
    <w:rsid w:val="00C839F0"/>
    <w:rsid w:val="00C850B1"/>
    <w:rsid w:val="00C9212B"/>
    <w:rsid w:val="00C93232"/>
    <w:rsid w:val="00CA28D8"/>
    <w:rsid w:val="00CA31A7"/>
    <w:rsid w:val="00CA528E"/>
    <w:rsid w:val="00CB7598"/>
    <w:rsid w:val="00CC0A7C"/>
    <w:rsid w:val="00CC3925"/>
    <w:rsid w:val="00CC395F"/>
    <w:rsid w:val="00CC41D4"/>
    <w:rsid w:val="00CC53F2"/>
    <w:rsid w:val="00CC5A6F"/>
    <w:rsid w:val="00CC5B0E"/>
    <w:rsid w:val="00CC6AF2"/>
    <w:rsid w:val="00CE0368"/>
    <w:rsid w:val="00CE1382"/>
    <w:rsid w:val="00CE18FF"/>
    <w:rsid w:val="00CE19F1"/>
    <w:rsid w:val="00CE2E31"/>
    <w:rsid w:val="00CE6C3F"/>
    <w:rsid w:val="00CF2355"/>
    <w:rsid w:val="00CF710F"/>
    <w:rsid w:val="00CF779B"/>
    <w:rsid w:val="00D037EF"/>
    <w:rsid w:val="00D0489E"/>
    <w:rsid w:val="00D10DE8"/>
    <w:rsid w:val="00D116C8"/>
    <w:rsid w:val="00D12A09"/>
    <w:rsid w:val="00D12BBF"/>
    <w:rsid w:val="00D17D34"/>
    <w:rsid w:val="00D20800"/>
    <w:rsid w:val="00D22384"/>
    <w:rsid w:val="00D264EE"/>
    <w:rsid w:val="00D2772C"/>
    <w:rsid w:val="00D27B51"/>
    <w:rsid w:val="00D31C74"/>
    <w:rsid w:val="00D347CF"/>
    <w:rsid w:val="00D34848"/>
    <w:rsid w:val="00D34D41"/>
    <w:rsid w:val="00D447B3"/>
    <w:rsid w:val="00D466CE"/>
    <w:rsid w:val="00D51ECD"/>
    <w:rsid w:val="00D532F0"/>
    <w:rsid w:val="00D53E5C"/>
    <w:rsid w:val="00D544CB"/>
    <w:rsid w:val="00D6273A"/>
    <w:rsid w:val="00D66084"/>
    <w:rsid w:val="00D73D7B"/>
    <w:rsid w:val="00D74467"/>
    <w:rsid w:val="00D754EA"/>
    <w:rsid w:val="00D8001A"/>
    <w:rsid w:val="00D82650"/>
    <w:rsid w:val="00D82E69"/>
    <w:rsid w:val="00D84416"/>
    <w:rsid w:val="00D94B38"/>
    <w:rsid w:val="00DA5D77"/>
    <w:rsid w:val="00DB05C0"/>
    <w:rsid w:val="00DB0C69"/>
    <w:rsid w:val="00DB13A5"/>
    <w:rsid w:val="00DC121C"/>
    <w:rsid w:val="00DC27FF"/>
    <w:rsid w:val="00DD1340"/>
    <w:rsid w:val="00DD3D21"/>
    <w:rsid w:val="00DD4632"/>
    <w:rsid w:val="00DD6396"/>
    <w:rsid w:val="00DD77B5"/>
    <w:rsid w:val="00DE255B"/>
    <w:rsid w:val="00DE4AA1"/>
    <w:rsid w:val="00DF1E6A"/>
    <w:rsid w:val="00DF55B8"/>
    <w:rsid w:val="00DF77A5"/>
    <w:rsid w:val="00E017D6"/>
    <w:rsid w:val="00E07465"/>
    <w:rsid w:val="00E151FD"/>
    <w:rsid w:val="00E20C7F"/>
    <w:rsid w:val="00E20EDB"/>
    <w:rsid w:val="00E22020"/>
    <w:rsid w:val="00E230C3"/>
    <w:rsid w:val="00E26469"/>
    <w:rsid w:val="00E3373C"/>
    <w:rsid w:val="00E33FB2"/>
    <w:rsid w:val="00E368D7"/>
    <w:rsid w:val="00E4285E"/>
    <w:rsid w:val="00E4523C"/>
    <w:rsid w:val="00E46873"/>
    <w:rsid w:val="00E46CE1"/>
    <w:rsid w:val="00E5020F"/>
    <w:rsid w:val="00E531D7"/>
    <w:rsid w:val="00E53F79"/>
    <w:rsid w:val="00E558CF"/>
    <w:rsid w:val="00E56BE7"/>
    <w:rsid w:val="00E56F8B"/>
    <w:rsid w:val="00E62913"/>
    <w:rsid w:val="00E639C1"/>
    <w:rsid w:val="00E63B0C"/>
    <w:rsid w:val="00E676A3"/>
    <w:rsid w:val="00E70D1E"/>
    <w:rsid w:val="00E71567"/>
    <w:rsid w:val="00E74E67"/>
    <w:rsid w:val="00E81072"/>
    <w:rsid w:val="00E8233D"/>
    <w:rsid w:val="00E82F2C"/>
    <w:rsid w:val="00E91626"/>
    <w:rsid w:val="00E91F1D"/>
    <w:rsid w:val="00E95FDF"/>
    <w:rsid w:val="00E9712B"/>
    <w:rsid w:val="00E97E82"/>
    <w:rsid w:val="00EA1817"/>
    <w:rsid w:val="00EA261C"/>
    <w:rsid w:val="00EA3B39"/>
    <w:rsid w:val="00EA6D8D"/>
    <w:rsid w:val="00EB273B"/>
    <w:rsid w:val="00EC2F3B"/>
    <w:rsid w:val="00ED27E3"/>
    <w:rsid w:val="00ED5FF1"/>
    <w:rsid w:val="00ED69A9"/>
    <w:rsid w:val="00ED7598"/>
    <w:rsid w:val="00EE1C78"/>
    <w:rsid w:val="00EE4111"/>
    <w:rsid w:val="00EE437C"/>
    <w:rsid w:val="00EE4988"/>
    <w:rsid w:val="00EE620F"/>
    <w:rsid w:val="00EF08FE"/>
    <w:rsid w:val="00EF0CBC"/>
    <w:rsid w:val="00EF138B"/>
    <w:rsid w:val="00EF5AA2"/>
    <w:rsid w:val="00EF6C38"/>
    <w:rsid w:val="00EF72D4"/>
    <w:rsid w:val="00F02A12"/>
    <w:rsid w:val="00F1189B"/>
    <w:rsid w:val="00F15D68"/>
    <w:rsid w:val="00F2156E"/>
    <w:rsid w:val="00F227AE"/>
    <w:rsid w:val="00F2480E"/>
    <w:rsid w:val="00F27A17"/>
    <w:rsid w:val="00F33A17"/>
    <w:rsid w:val="00F41C72"/>
    <w:rsid w:val="00F47201"/>
    <w:rsid w:val="00F50E74"/>
    <w:rsid w:val="00F515FB"/>
    <w:rsid w:val="00F517B9"/>
    <w:rsid w:val="00F5255D"/>
    <w:rsid w:val="00F53713"/>
    <w:rsid w:val="00F5663E"/>
    <w:rsid w:val="00F608E5"/>
    <w:rsid w:val="00F6107B"/>
    <w:rsid w:val="00F61EEA"/>
    <w:rsid w:val="00F6205A"/>
    <w:rsid w:val="00F631ED"/>
    <w:rsid w:val="00F676AA"/>
    <w:rsid w:val="00F741A1"/>
    <w:rsid w:val="00F75191"/>
    <w:rsid w:val="00F76469"/>
    <w:rsid w:val="00F812D0"/>
    <w:rsid w:val="00F82772"/>
    <w:rsid w:val="00F830BE"/>
    <w:rsid w:val="00F848F0"/>
    <w:rsid w:val="00F936E7"/>
    <w:rsid w:val="00F95CA4"/>
    <w:rsid w:val="00F95DD4"/>
    <w:rsid w:val="00FA2DBA"/>
    <w:rsid w:val="00FA35D5"/>
    <w:rsid w:val="00FA5E61"/>
    <w:rsid w:val="00FA60F3"/>
    <w:rsid w:val="00FB02ED"/>
    <w:rsid w:val="00FB29BD"/>
    <w:rsid w:val="00FB58C9"/>
    <w:rsid w:val="00FB5BFD"/>
    <w:rsid w:val="00FB5EC0"/>
    <w:rsid w:val="00FC0742"/>
    <w:rsid w:val="00FC0E8F"/>
    <w:rsid w:val="00FC3444"/>
    <w:rsid w:val="00FC4738"/>
    <w:rsid w:val="00FD14D2"/>
    <w:rsid w:val="00FD6A8A"/>
    <w:rsid w:val="00FE0F65"/>
    <w:rsid w:val="00FE38D8"/>
    <w:rsid w:val="00FE4A4D"/>
    <w:rsid w:val="00FF3985"/>
    <w:rsid w:val="5EA03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A9EE8"/>
  <w15:docId w15:val="{7DE13C87-950C-4ACC-BB38-16F0BDF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97D"/>
    <w:rPr>
      <w:sz w:val="24"/>
      <w:szCs w:val="24"/>
      <w:lang w:val="en-AU" w:eastAsia="en-AU"/>
    </w:rPr>
  </w:style>
  <w:style w:type="paragraph" w:styleId="Heading1">
    <w:name w:val="heading 1"/>
    <w:aliases w:val="Thesis Chapter Head"/>
    <w:basedOn w:val="Normal"/>
    <w:next w:val="ThesisChapterTitle"/>
    <w:qFormat/>
    <w:rsid w:val="00D82650"/>
    <w:pPr>
      <w:keepNext/>
      <w:numPr>
        <w:numId w:val="1"/>
      </w:numPr>
      <w:spacing w:after="360"/>
      <w:jc w:val="righ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Thesis Section"/>
    <w:basedOn w:val="Normal"/>
    <w:next w:val="ThesisBody"/>
    <w:qFormat/>
    <w:rsid w:val="00D82650"/>
    <w:pPr>
      <w:keepNext/>
      <w:numPr>
        <w:ilvl w:val="1"/>
        <w:numId w:val="1"/>
      </w:numPr>
      <w:spacing w:before="480" w:after="48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Thesis Sub Heading"/>
    <w:basedOn w:val="Normal"/>
    <w:next w:val="ThesisBody"/>
    <w:qFormat/>
    <w:rsid w:val="00D82650"/>
    <w:pPr>
      <w:keepNext/>
      <w:numPr>
        <w:ilvl w:val="2"/>
        <w:numId w:val="1"/>
      </w:numPr>
      <w:spacing w:before="360" w:after="3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Thesis Sub Sub Heading"/>
    <w:basedOn w:val="Heading3"/>
    <w:next w:val="ThesisBody"/>
    <w:qFormat/>
    <w:rsid w:val="00D82650"/>
    <w:pPr>
      <w:numPr>
        <w:ilvl w:val="3"/>
      </w:numPr>
      <w:outlineLvl w:val="3"/>
    </w:pPr>
    <w:rPr>
      <w:sz w:val="22"/>
      <w:lang w:val="en-US"/>
    </w:rPr>
  </w:style>
  <w:style w:type="paragraph" w:styleId="Heading5">
    <w:name w:val="heading 5"/>
    <w:basedOn w:val="Normal"/>
    <w:next w:val="Normal"/>
    <w:qFormat/>
    <w:rsid w:val="00FB02E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basedOn w:val="Normal"/>
    <w:next w:val="ThesisBodyIndent"/>
    <w:rsid w:val="005A1D87"/>
    <w:pPr>
      <w:spacing w:line="360" w:lineRule="auto"/>
      <w:jc w:val="both"/>
    </w:pPr>
    <w:rPr>
      <w:sz w:val="22"/>
    </w:rPr>
  </w:style>
  <w:style w:type="paragraph" w:customStyle="1" w:styleId="ThesisBodyIndent">
    <w:name w:val="Thesis Body Indent"/>
    <w:basedOn w:val="ThesisBody"/>
    <w:rsid w:val="005A1D87"/>
    <w:pPr>
      <w:spacing w:before="120"/>
      <w:ind w:firstLine="397"/>
    </w:pPr>
  </w:style>
  <w:style w:type="paragraph" w:customStyle="1" w:styleId="ThesisChapterTitle">
    <w:name w:val="Thesis Chapter Title"/>
    <w:basedOn w:val="Normal"/>
    <w:next w:val="ThesisBody"/>
    <w:rsid w:val="004340E8"/>
    <w:pPr>
      <w:pBdr>
        <w:top w:val="single" w:sz="4" w:space="10" w:color="auto"/>
        <w:bottom w:val="single" w:sz="4" w:space="8" w:color="auto"/>
      </w:pBdr>
      <w:spacing w:before="240" w:after="1440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E70D1E"/>
  </w:style>
  <w:style w:type="paragraph" w:styleId="TOC2">
    <w:name w:val="toc 2"/>
    <w:basedOn w:val="Normal"/>
    <w:next w:val="Normal"/>
    <w:autoRedefine/>
    <w:semiHidden/>
    <w:rsid w:val="00E70D1E"/>
    <w:pPr>
      <w:ind w:left="240"/>
    </w:pPr>
  </w:style>
  <w:style w:type="paragraph" w:styleId="TOC3">
    <w:name w:val="toc 3"/>
    <w:basedOn w:val="Normal"/>
    <w:next w:val="Normal"/>
    <w:autoRedefine/>
    <w:semiHidden/>
    <w:rsid w:val="00E70D1E"/>
    <w:pPr>
      <w:ind w:left="480"/>
    </w:pPr>
  </w:style>
  <w:style w:type="paragraph" w:customStyle="1" w:styleId="FigureCaption">
    <w:name w:val="Figure Caption"/>
    <w:basedOn w:val="Normal"/>
    <w:next w:val="Normal"/>
    <w:rsid w:val="00AD60D3"/>
    <w:pPr>
      <w:spacing w:after="400"/>
      <w:jc w:val="both"/>
    </w:pPr>
    <w:rPr>
      <w:sz w:val="22"/>
    </w:rPr>
  </w:style>
  <w:style w:type="paragraph" w:customStyle="1" w:styleId="TableCaption">
    <w:name w:val="Table Caption"/>
    <w:basedOn w:val="Normal"/>
    <w:next w:val="Normal"/>
    <w:rsid w:val="00AD60D3"/>
    <w:pPr>
      <w:spacing w:before="400"/>
      <w:jc w:val="both"/>
    </w:pPr>
    <w:rPr>
      <w:sz w:val="22"/>
    </w:rPr>
  </w:style>
  <w:style w:type="paragraph" w:styleId="Header">
    <w:name w:val="header"/>
    <w:basedOn w:val="Normal"/>
    <w:rsid w:val="000417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1719"/>
    <w:pPr>
      <w:tabs>
        <w:tab w:val="center" w:pos="4153"/>
        <w:tab w:val="right" w:pos="8306"/>
      </w:tabs>
    </w:pPr>
  </w:style>
  <w:style w:type="paragraph" w:customStyle="1" w:styleId="TableCaptionCentered">
    <w:name w:val="Table Caption Centered"/>
    <w:basedOn w:val="TableCaption"/>
    <w:rsid w:val="00041719"/>
    <w:pPr>
      <w:jc w:val="center"/>
    </w:pPr>
  </w:style>
  <w:style w:type="paragraph" w:customStyle="1" w:styleId="FigureCaptionCentered">
    <w:name w:val="Figure Caption Centered"/>
    <w:basedOn w:val="FigureCaption"/>
    <w:rsid w:val="00041719"/>
    <w:pPr>
      <w:jc w:val="center"/>
    </w:pPr>
  </w:style>
  <w:style w:type="paragraph" w:customStyle="1" w:styleId="Equation">
    <w:name w:val="Equation"/>
    <w:basedOn w:val="ThesisBody"/>
    <w:rsid w:val="002C5A1D"/>
    <w:pPr>
      <w:tabs>
        <w:tab w:val="center" w:pos="4196"/>
        <w:tab w:val="right" w:pos="8392"/>
      </w:tabs>
    </w:pPr>
  </w:style>
  <w:style w:type="paragraph" w:customStyle="1" w:styleId="Figuretableentries">
    <w:name w:val="Figure_table_entries"/>
    <w:basedOn w:val="Normal"/>
    <w:rsid w:val="00AD60D3"/>
    <w:pPr>
      <w:jc w:val="center"/>
    </w:pPr>
    <w:rPr>
      <w:sz w:val="22"/>
    </w:rPr>
  </w:style>
  <w:style w:type="table" w:styleId="TableGrid">
    <w:name w:val="Table Grid"/>
    <w:basedOn w:val="TableNormal"/>
    <w:uiPriority w:val="59"/>
    <w:rsid w:val="001F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ThesisBody"/>
    <w:rsid w:val="000F4891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834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8EB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225CD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A08A3"/>
    <w:rPr>
      <w:sz w:val="24"/>
      <w:szCs w:val="24"/>
      <w:lang w:val="en-AU" w:eastAsia="en-AU"/>
    </w:rPr>
  </w:style>
  <w:style w:type="character" w:customStyle="1" w:styleId="fontstyle01">
    <w:name w:val="fontstyle01"/>
    <w:basedOn w:val="DefaultParagraphFont"/>
    <w:rsid w:val="00993B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CS\MSCS%20Thesis%20Co-ordination\Thesis%20proposal%20format\Thes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4" ma:contentTypeDescription="Create a new document." ma:contentTypeScope="" ma:versionID="7bf1322894c72247800f7c2a0b082c46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9b2584680254c5b763f91c76dfdf9fa4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0421-5B7B-46EE-B1F1-32DA60BE4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59a66-45ac-4dcc-97a7-1d1447a6f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C7C05-B1DD-4583-B173-F2C637856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C910D-DA74-41BD-9363-280C3FA3D4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B353FF-756D-4EFE-A8DB-E2C486D4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template.dot</Template>
  <TotalTime>75</TotalTime>
  <Pages>1</Pages>
  <Words>3286</Words>
  <Characters>18732</Characters>
  <Application>Microsoft Office Word</Application>
  <DocSecurity>0</DocSecurity>
  <Lines>156</Lines>
  <Paragraphs>43</Paragraphs>
  <ScaleCrop>false</ScaleCrop>
  <Company>Monash University</Company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</dc:creator>
  <cp:lastModifiedBy>Rasel Monim</cp:lastModifiedBy>
  <cp:revision>24</cp:revision>
  <cp:lastPrinted>2020-10-29T15:05:00Z</cp:lastPrinted>
  <dcterms:created xsi:type="dcterms:W3CDTF">2020-10-31T09:04:00Z</dcterms:created>
  <dcterms:modified xsi:type="dcterms:W3CDTF">2021-01-01T16:44:00Z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